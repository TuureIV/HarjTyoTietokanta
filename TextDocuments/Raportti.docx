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A16A0" w14:textId="77777777" w:rsidR="000951AC" w:rsidRDefault="000951AC" w:rsidP="000951AC">
      <w:pPr>
        <w:rPr>
          <w:lang w:val="en-US"/>
        </w:rPr>
      </w:pPr>
    </w:p>
    <w:p w14:paraId="2802C527" w14:textId="77777777" w:rsidR="000951AC" w:rsidRDefault="000951AC" w:rsidP="000951AC">
      <w:pPr>
        <w:rPr>
          <w:lang w:val="en-US"/>
        </w:rPr>
      </w:pPr>
    </w:p>
    <w:p w14:paraId="0D523885" w14:textId="77777777" w:rsidR="000951AC" w:rsidRPr="00EE6E53" w:rsidRDefault="000951AC" w:rsidP="000951AC">
      <w:pPr>
        <w:rPr>
          <w:lang w:val="en-US"/>
        </w:rPr>
      </w:pPr>
    </w:p>
    <w:p w14:paraId="264F0782" w14:textId="77777777" w:rsidR="000951AC" w:rsidRPr="00EE6E53" w:rsidRDefault="000951AC" w:rsidP="000951AC">
      <w:pPr>
        <w:rPr>
          <w:lang w:val="en-US"/>
        </w:rPr>
      </w:pPr>
    </w:p>
    <w:p w14:paraId="40DFBAC0" w14:textId="77777777" w:rsidR="000951AC" w:rsidRPr="00EE6E53" w:rsidRDefault="000951AC" w:rsidP="000951AC">
      <w:pPr>
        <w:rPr>
          <w:lang w:val="en-US"/>
        </w:rPr>
      </w:pPr>
    </w:p>
    <w:p w14:paraId="620C3E40" w14:textId="55A3732C" w:rsidR="000951AC" w:rsidRPr="00261EAD" w:rsidRDefault="009A5959" w:rsidP="000951AC">
      <w:pPr>
        <w:rPr>
          <w:b/>
          <w:bCs/>
          <w:color w:val="0070C0"/>
          <w:sz w:val="48"/>
        </w:rPr>
      </w:pPr>
      <w:r>
        <w:rPr>
          <w:b/>
          <w:bCs/>
          <w:sz w:val="48"/>
        </w:rPr>
        <w:t>Harjoitus</w:t>
      </w:r>
      <w:r w:rsidR="000951AC" w:rsidRPr="00261EAD">
        <w:rPr>
          <w:b/>
          <w:bCs/>
          <w:sz w:val="48"/>
        </w:rPr>
        <w:t xml:space="preserve"> </w:t>
      </w:r>
      <w:r w:rsidR="00261EAD" w:rsidRPr="00261EAD">
        <w:rPr>
          <w:b/>
          <w:bCs/>
          <w:color w:val="0070C0"/>
          <w:sz w:val="48"/>
        </w:rPr>
        <w:t>Tietokannat</w:t>
      </w:r>
    </w:p>
    <w:p w14:paraId="0ABD09AD" w14:textId="77777777" w:rsidR="000951AC" w:rsidRPr="00261EAD" w:rsidRDefault="000951AC" w:rsidP="000951AC">
      <w:pPr>
        <w:rPr>
          <w:sz w:val="20"/>
          <w:szCs w:val="20"/>
        </w:rPr>
      </w:pPr>
    </w:p>
    <w:p w14:paraId="0EC98491" w14:textId="709D2D2B" w:rsidR="00261EAD" w:rsidRPr="00261EAD" w:rsidRDefault="00261EAD" w:rsidP="000951AC">
      <w:r>
        <w:t>Tuure Vairio</w:t>
      </w:r>
      <w:r>
        <w:br/>
        <w:t>TVT20KMO</w:t>
      </w:r>
      <w:r>
        <w:br/>
        <w:t>2020</w:t>
      </w:r>
    </w:p>
    <w:p w14:paraId="270C09A3" w14:textId="77777777" w:rsidR="000951AC" w:rsidRPr="00261EAD" w:rsidRDefault="000951AC" w:rsidP="000951AC">
      <w:pPr>
        <w:rPr>
          <w:b/>
          <w:bCs/>
        </w:rPr>
      </w:pPr>
      <w:r w:rsidRPr="00261EAD">
        <w:br w:type="page"/>
      </w:r>
    </w:p>
    <w:p w14:paraId="13DA84CA" w14:textId="16F22A8E" w:rsidR="000951AC" w:rsidRPr="00261EAD" w:rsidRDefault="004B5AD7" w:rsidP="000951AC">
      <w:pPr>
        <w:pStyle w:val="Otsikko"/>
      </w:pPr>
      <w:r>
        <w:lastRenderedPageBreak/>
        <w:t>Sisällys</w:t>
      </w:r>
    </w:p>
    <w:p w14:paraId="4124F34D" w14:textId="77777777" w:rsidR="000951AC" w:rsidRPr="00261EAD" w:rsidRDefault="000951AC" w:rsidP="000951AC">
      <w:pPr>
        <w:pStyle w:val="Sisluet1"/>
      </w:pPr>
    </w:p>
    <w:p w14:paraId="4196BA79" w14:textId="698F1B19" w:rsidR="00BA2E0B" w:rsidRDefault="00BA2E0B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TOC \o "1-3" \h \z \t "Title;1" </w:instrText>
      </w:r>
      <w:r>
        <w:rPr>
          <w:b/>
          <w:bCs/>
          <w:lang w:val="en-US"/>
        </w:rPr>
        <w:fldChar w:fldCharType="separate"/>
      </w:r>
      <w:hyperlink w:anchor="_Toc433209122" w:history="1">
        <w:r w:rsidRPr="00EC3E9A">
          <w:rPr>
            <w:rStyle w:val="Hyperlinkki"/>
            <w:noProof/>
            <w:lang w:val="en-US"/>
          </w:rPr>
          <w:t>LIST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_Toc433209122 \h </w:instrText>
        </w:r>
        <w:r>
          <w:rPr>
            <w:noProof/>
            <w:webHidden/>
          </w:rPr>
          <w:fldChar w:fldCharType="separate"/>
        </w:r>
        <w:r w:rsidR="004B4F59">
          <w:rPr>
            <w:b/>
            <w:bCs/>
            <w:noProof/>
            <w:webHidden/>
          </w:rPr>
          <w:t>Virhe. Kirjanmerkkiä ei ole määritetty.</w:t>
        </w:r>
        <w:r>
          <w:rPr>
            <w:noProof/>
            <w:webHidden/>
          </w:rPr>
          <w:fldChar w:fldCharType="end"/>
        </w:r>
      </w:hyperlink>
    </w:p>
    <w:p w14:paraId="4E7C8434" w14:textId="59D03B81" w:rsidR="00BA2E0B" w:rsidRDefault="000F2353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3209123" w:history="1">
        <w:r w:rsidR="00BA2E0B" w:rsidRPr="00EC3E9A">
          <w:rPr>
            <w:rStyle w:val="Hyperlinkki"/>
            <w:noProof/>
            <w:lang w:val="en-US"/>
          </w:rPr>
          <w:t>1 THE DESCRIPTION OF THE PROJECT</w:t>
        </w:r>
        <w:r w:rsidR="00BA2E0B">
          <w:rPr>
            <w:noProof/>
            <w:webHidden/>
          </w:rPr>
          <w:tab/>
        </w:r>
        <w:r w:rsidR="00BA2E0B">
          <w:rPr>
            <w:noProof/>
            <w:webHidden/>
          </w:rPr>
          <w:fldChar w:fldCharType="begin"/>
        </w:r>
        <w:r w:rsidR="00BA2E0B">
          <w:rPr>
            <w:noProof/>
            <w:webHidden/>
          </w:rPr>
          <w:instrText xml:space="preserve"> PAGEREF _Toc433209123 \h </w:instrText>
        </w:r>
        <w:r w:rsidR="00BA2E0B">
          <w:rPr>
            <w:noProof/>
            <w:webHidden/>
          </w:rPr>
          <w:fldChar w:fldCharType="separate"/>
        </w:r>
        <w:r w:rsidR="004B4F59">
          <w:rPr>
            <w:b/>
            <w:bCs/>
            <w:noProof/>
            <w:webHidden/>
          </w:rPr>
          <w:t>Virhe. Kirjanmerkkiä ei ole määritetty.</w:t>
        </w:r>
        <w:r w:rsidR="00BA2E0B">
          <w:rPr>
            <w:noProof/>
            <w:webHidden/>
          </w:rPr>
          <w:fldChar w:fldCharType="end"/>
        </w:r>
      </w:hyperlink>
    </w:p>
    <w:p w14:paraId="19E8AD56" w14:textId="6E59CEFD" w:rsidR="00BA2E0B" w:rsidRDefault="000F2353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3209124" w:history="1">
        <w:r w:rsidR="00BA2E0B" w:rsidRPr="00EC3E9A">
          <w:rPr>
            <w:rStyle w:val="Hyperlinkki"/>
            <w:noProof/>
            <w:lang w:val="en-US"/>
          </w:rPr>
          <w:t xml:space="preserve">2 RESULTS OF THE </w:t>
        </w:r>
        <w:r w:rsidR="00BA2E0B" w:rsidRPr="00EC3E9A">
          <w:rPr>
            <w:rStyle w:val="Hyperlinkki"/>
            <w:noProof/>
          </w:rPr>
          <w:t>PROJECT</w:t>
        </w:r>
        <w:r w:rsidR="00BA2E0B">
          <w:rPr>
            <w:noProof/>
            <w:webHidden/>
          </w:rPr>
          <w:tab/>
        </w:r>
        <w:r w:rsidR="00BA2E0B">
          <w:rPr>
            <w:noProof/>
            <w:webHidden/>
          </w:rPr>
          <w:fldChar w:fldCharType="begin"/>
        </w:r>
        <w:r w:rsidR="00BA2E0B">
          <w:rPr>
            <w:noProof/>
            <w:webHidden/>
          </w:rPr>
          <w:instrText xml:space="preserve"> PAGEREF _Toc433209124 \h </w:instrText>
        </w:r>
        <w:r w:rsidR="00BA2E0B">
          <w:rPr>
            <w:noProof/>
            <w:webHidden/>
          </w:rPr>
          <w:fldChar w:fldCharType="separate"/>
        </w:r>
        <w:r w:rsidR="004B4F59">
          <w:rPr>
            <w:b/>
            <w:bCs/>
            <w:noProof/>
            <w:webHidden/>
          </w:rPr>
          <w:t>Virhe. Kirjanmerkkiä ei ole määritetty.</w:t>
        </w:r>
        <w:r w:rsidR="00BA2E0B">
          <w:rPr>
            <w:noProof/>
            <w:webHidden/>
          </w:rPr>
          <w:fldChar w:fldCharType="end"/>
        </w:r>
      </w:hyperlink>
    </w:p>
    <w:p w14:paraId="0E4E8C0B" w14:textId="6F8C6C42" w:rsidR="00BA2E0B" w:rsidRDefault="000F2353">
      <w:pPr>
        <w:pStyle w:val="Sisluet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25" w:history="1">
        <w:r w:rsidR="00BA2E0B" w:rsidRPr="00EC3E9A">
          <w:rPr>
            <w:rStyle w:val="Hyperlinkki"/>
            <w:lang w:val="en-US"/>
          </w:rPr>
          <w:t>2.1</w:t>
        </w:r>
        <w:r w:rsidR="00BA2E0B" w:rsidRPr="00EC3E9A">
          <w:rPr>
            <w:rStyle w:val="Hyperlinkki"/>
          </w:rPr>
          <w:t xml:space="preserve"> Description</w:t>
        </w:r>
        <w:r w:rsidR="00BA2E0B" w:rsidRPr="00EC3E9A">
          <w:rPr>
            <w:rStyle w:val="Hyperlinkki"/>
            <w:lang w:val="en-US"/>
          </w:rPr>
          <w:t xml:space="preserve"> of the System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_Toc433209125 \h </w:instrText>
        </w:r>
        <w:r w:rsidR="00BA2E0B">
          <w:rPr>
            <w:webHidden/>
          </w:rPr>
          <w:fldChar w:fldCharType="separate"/>
        </w:r>
        <w:r w:rsidR="004B4F59">
          <w:rPr>
            <w:b/>
            <w:bCs/>
            <w:webHidden/>
          </w:rPr>
          <w:t>Virhe. Kirjanmerkkiä ei ole määritetty.</w:t>
        </w:r>
        <w:r w:rsidR="00BA2E0B">
          <w:rPr>
            <w:webHidden/>
          </w:rPr>
          <w:fldChar w:fldCharType="end"/>
        </w:r>
      </w:hyperlink>
    </w:p>
    <w:p w14:paraId="765F46A1" w14:textId="59C66AA7" w:rsidR="00BA2E0B" w:rsidRDefault="000F2353">
      <w:pPr>
        <w:pStyle w:val="Sisluet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26" w:history="1">
        <w:r w:rsidR="00BA2E0B" w:rsidRPr="00EC3E9A">
          <w:rPr>
            <w:rStyle w:val="Hyperlinkki"/>
            <w:lang w:val="en-US"/>
          </w:rPr>
          <w:t xml:space="preserve">2.2 Description of the </w:t>
        </w:r>
        <w:r w:rsidR="00BA2E0B" w:rsidRPr="00EC3E9A">
          <w:rPr>
            <w:rStyle w:val="Hyperlinkki"/>
          </w:rPr>
          <w:t>Hardware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_Toc433209126 \h </w:instrText>
        </w:r>
        <w:r w:rsidR="00BA2E0B">
          <w:rPr>
            <w:webHidden/>
          </w:rPr>
          <w:fldChar w:fldCharType="separate"/>
        </w:r>
        <w:r w:rsidR="004B4F59">
          <w:rPr>
            <w:b/>
            <w:bCs/>
            <w:webHidden/>
          </w:rPr>
          <w:t>Virhe. Kirjanmerkkiä ei ole määritetty.</w:t>
        </w:r>
        <w:r w:rsidR="00BA2E0B">
          <w:rPr>
            <w:webHidden/>
          </w:rPr>
          <w:fldChar w:fldCharType="end"/>
        </w:r>
      </w:hyperlink>
    </w:p>
    <w:p w14:paraId="40257703" w14:textId="6BFCAE7A" w:rsidR="00BA2E0B" w:rsidRDefault="000F2353">
      <w:pPr>
        <w:pStyle w:val="Sisluet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27" w:history="1">
        <w:r w:rsidR="00BA2E0B" w:rsidRPr="00EC3E9A">
          <w:rPr>
            <w:rStyle w:val="Hyperlinkki"/>
            <w:lang w:val="en-US"/>
          </w:rPr>
          <w:t xml:space="preserve">2.3 Description of the </w:t>
        </w:r>
        <w:r w:rsidR="00BA2E0B" w:rsidRPr="00EC3E9A">
          <w:rPr>
            <w:rStyle w:val="Hyperlinkki"/>
          </w:rPr>
          <w:t>Software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_Toc433209127 \h </w:instrText>
        </w:r>
        <w:r w:rsidR="00BA2E0B">
          <w:rPr>
            <w:webHidden/>
          </w:rPr>
          <w:fldChar w:fldCharType="separate"/>
        </w:r>
        <w:r w:rsidR="004B4F59">
          <w:rPr>
            <w:b/>
            <w:bCs/>
            <w:webHidden/>
          </w:rPr>
          <w:t>Virhe. Kirjanmerkkiä ei ole määritetty.</w:t>
        </w:r>
        <w:r w:rsidR="00BA2E0B">
          <w:rPr>
            <w:webHidden/>
          </w:rPr>
          <w:fldChar w:fldCharType="end"/>
        </w:r>
      </w:hyperlink>
    </w:p>
    <w:p w14:paraId="785396E9" w14:textId="133BD15B" w:rsidR="00BA2E0B" w:rsidRDefault="000F2353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3209128" w:history="1">
        <w:r w:rsidR="00BA2E0B" w:rsidRPr="00EC3E9A">
          <w:rPr>
            <w:rStyle w:val="Hyperlinkki"/>
            <w:noProof/>
            <w:lang w:val="en-US"/>
          </w:rPr>
          <w:t>3 GENERAL EVALUATION OF THE PROGRESSION OF THE PROJECT</w:t>
        </w:r>
        <w:r w:rsidR="00BA2E0B">
          <w:rPr>
            <w:noProof/>
            <w:webHidden/>
          </w:rPr>
          <w:tab/>
        </w:r>
        <w:r w:rsidR="00BA2E0B">
          <w:rPr>
            <w:noProof/>
            <w:webHidden/>
          </w:rPr>
          <w:fldChar w:fldCharType="begin"/>
        </w:r>
        <w:r w:rsidR="00BA2E0B">
          <w:rPr>
            <w:noProof/>
            <w:webHidden/>
          </w:rPr>
          <w:instrText xml:space="preserve"> PAGEREF _Toc433209128 \h </w:instrText>
        </w:r>
        <w:r w:rsidR="00BA2E0B">
          <w:rPr>
            <w:noProof/>
            <w:webHidden/>
          </w:rPr>
          <w:fldChar w:fldCharType="separate"/>
        </w:r>
        <w:r w:rsidR="004B4F59">
          <w:rPr>
            <w:b/>
            <w:bCs/>
            <w:noProof/>
            <w:webHidden/>
          </w:rPr>
          <w:t>Virhe. Kirjanmerkkiä ei ole määritetty.</w:t>
        </w:r>
        <w:r w:rsidR="00BA2E0B">
          <w:rPr>
            <w:noProof/>
            <w:webHidden/>
          </w:rPr>
          <w:fldChar w:fldCharType="end"/>
        </w:r>
      </w:hyperlink>
    </w:p>
    <w:p w14:paraId="39D16D45" w14:textId="3AAE5732" w:rsidR="00BA2E0B" w:rsidRDefault="000F2353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3209129" w:history="1">
        <w:r w:rsidR="00BA2E0B" w:rsidRPr="00EC3E9A">
          <w:rPr>
            <w:rStyle w:val="Hyperlinkki"/>
            <w:noProof/>
            <w:lang w:val="en-US"/>
          </w:rPr>
          <w:t>4 THE EXPERIENCES OF THE USED TOOLS AND METHODS</w:t>
        </w:r>
        <w:r w:rsidR="00BA2E0B">
          <w:rPr>
            <w:noProof/>
            <w:webHidden/>
          </w:rPr>
          <w:tab/>
        </w:r>
        <w:r w:rsidR="00BA2E0B">
          <w:rPr>
            <w:noProof/>
            <w:webHidden/>
          </w:rPr>
          <w:fldChar w:fldCharType="begin"/>
        </w:r>
        <w:r w:rsidR="00BA2E0B">
          <w:rPr>
            <w:noProof/>
            <w:webHidden/>
          </w:rPr>
          <w:instrText xml:space="preserve"> PAGEREF _Toc433209129 \h </w:instrText>
        </w:r>
        <w:r w:rsidR="00BA2E0B">
          <w:rPr>
            <w:noProof/>
            <w:webHidden/>
          </w:rPr>
          <w:fldChar w:fldCharType="separate"/>
        </w:r>
        <w:r w:rsidR="004B4F59">
          <w:rPr>
            <w:b/>
            <w:bCs/>
            <w:noProof/>
            <w:webHidden/>
          </w:rPr>
          <w:t>Virhe. Kirjanmerkkiä ei ole määritetty.</w:t>
        </w:r>
        <w:r w:rsidR="00BA2E0B">
          <w:rPr>
            <w:noProof/>
            <w:webHidden/>
          </w:rPr>
          <w:fldChar w:fldCharType="end"/>
        </w:r>
      </w:hyperlink>
    </w:p>
    <w:p w14:paraId="3259B706" w14:textId="6C32A8FA" w:rsidR="00BA2E0B" w:rsidRDefault="000F2353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3209130" w:history="1">
        <w:r w:rsidR="00BA2E0B" w:rsidRPr="00EC3E9A">
          <w:rPr>
            <w:rStyle w:val="Hyperlinkki"/>
            <w:noProof/>
            <w:lang w:val="en-US"/>
          </w:rPr>
          <w:t>5</w:t>
        </w:r>
        <w:r w:rsidR="00BA2E0B" w:rsidRPr="00EC3E9A">
          <w:rPr>
            <w:rStyle w:val="Hyperlinkki"/>
            <w:noProof/>
          </w:rPr>
          <w:t xml:space="preserve"> PERSONAL</w:t>
        </w:r>
        <w:r w:rsidR="00BA2E0B" w:rsidRPr="00EC3E9A">
          <w:rPr>
            <w:rStyle w:val="Hyperlinkki"/>
            <w:noProof/>
            <w:lang w:val="en-US"/>
          </w:rPr>
          <w:t xml:space="preserve"> EXPERIENCES AND LEARNING</w:t>
        </w:r>
        <w:r w:rsidR="00BA2E0B">
          <w:rPr>
            <w:noProof/>
            <w:webHidden/>
          </w:rPr>
          <w:tab/>
        </w:r>
        <w:r w:rsidR="00BA2E0B">
          <w:rPr>
            <w:noProof/>
            <w:webHidden/>
          </w:rPr>
          <w:fldChar w:fldCharType="begin"/>
        </w:r>
        <w:r w:rsidR="00BA2E0B">
          <w:rPr>
            <w:noProof/>
            <w:webHidden/>
          </w:rPr>
          <w:instrText xml:space="preserve"> PAGEREF _Toc433209130 \h </w:instrText>
        </w:r>
        <w:r w:rsidR="00BA2E0B">
          <w:rPr>
            <w:noProof/>
            <w:webHidden/>
          </w:rPr>
          <w:fldChar w:fldCharType="separate"/>
        </w:r>
        <w:r w:rsidR="004B4F59">
          <w:rPr>
            <w:b/>
            <w:bCs/>
            <w:noProof/>
            <w:webHidden/>
          </w:rPr>
          <w:t>Virhe. Kirjanmerkkiä ei ole määritetty.</w:t>
        </w:r>
        <w:r w:rsidR="00BA2E0B">
          <w:rPr>
            <w:noProof/>
            <w:webHidden/>
          </w:rPr>
          <w:fldChar w:fldCharType="end"/>
        </w:r>
      </w:hyperlink>
    </w:p>
    <w:p w14:paraId="36CF3B8B" w14:textId="6D120E25" w:rsidR="00BA2E0B" w:rsidRDefault="000F2353">
      <w:pPr>
        <w:pStyle w:val="Sisluet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31" w:history="1">
        <w:r w:rsidR="00BA2E0B" w:rsidRPr="00EC3E9A">
          <w:rPr>
            <w:rStyle w:val="Hyperlinkki"/>
            <w:lang w:val="en-US"/>
          </w:rPr>
          <w:t xml:space="preserve">5.1 Agent J's </w:t>
        </w:r>
        <w:r w:rsidR="00BA2E0B" w:rsidRPr="00EC3E9A">
          <w:rPr>
            <w:rStyle w:val="Hyperlinkki"/>
          </w:rPr>
          <w:t>experiences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_Toc433209131 \h </w:instrText>
        </w:r>
        <w:r w:rsidR="00BA2E0B">
          <w:rPr>
            <w:webHidden/>
          </w:rPr>
          <w:fldChar w:fldCharType="separate"/>
        </w:r>
        <w:r w:rsidR="004B4F59">
          <w:rPr>
            <w:b/>
            <w:bCs/>
            <w:webHidden/>
          </w:rPr>
          <w:t>Virhe. Kirjanmerkkiä ei ole määritetty.</w:t>
        </w:r>
        <w:r w:rsidR="00BA2E0B">
          <w:rPr>
            <w:webHidden/>
          </w:rPr>
          <w:fldChar w:fldCharType="end"/>
        </w:r>
      </w:hyperlink>
    </w:p>
    <w:p w14:paraId="472C1F95" w14:textId="6A1101D7" w:rsidR="00BA2E0B" w:rsidRDefault="000F2353">
      <w:pPr>
        <w:pStyle w:val="Sisluet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32" w:history="1">
        <w:r w:rsidR="00BA2E0B" w:rsidRPr="00EC3E9A">
          <w:rPr>
            <w:rStyle w:val="Hyperlinkki"/>
            <w:lang w:val="en-US"/>
          </w:rPr>
          <w:t xml:space="preserve">5.2 Agent K's </w:t>
        </w:r>
        <w:r w:rsidR="00BA2E0B" w:rsidRPr="00EC3E9A">
          <w:rPr>
            <w:rStyle w:val="Hyperlinkki"/>
          </w:rPr>
          <w:t>experiences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_Toc433209132 \h </w:instrText>
        </w:r>
        <w:r w:rsidR="00BA2E0B">
          <w:rPr>
            <w:webHidden/>
          </w:rPr>
          <w:fldChar w:fldCharType="separate"/>
        </w:r>
        <w:r w:rsidR="004B4F59">
          <w:rPr>
            <w:b/>
            <w:bCs/>
            <w:webHidden/>
          </w:rPr>
          <w:t>Virhe. Kirjanmerkkiä ei ole määritetty.</w:t>
        </w:r>
        <w:r w:rsidR="00BA2E0B">
          <w:rPr>
            <w:webHidden/>
          </w:rPr>
          <w:fldChar w:fldCharType="end"/>
        </w:r>
      </w:hyperlink>
    </w:p>
    <w:p w14:paraId="02C47A0A" w14:textId="7C4CE8A1" w:rsidR="00BA2E0B" w:rsidRDefault="000F2353">
      <w:pPr>
        <w:pStyle w:val="Sisluet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33" w:history="1">
        <w:r w:rsidR="00BA2E0B" w:rsidRPr="00EC3E9A">
          <w:rPr>
            <w:rStyle w:val="Hyperlinkki"/>
            <w:lang w:val="en-US"/>
          </w:rPr>
          <w:t>5.3</w:t>
        </w:r>
        <w:r w:rsidR="00BA2E0B" w:rsidRPr="00EC3E9A">
          <w:rPr>
            <w:rStyle w:val="Hyperlinkki"/>
          </w:rPr>
          <w:t xml:space="preserve"> Agent</w:t>
        </w:r>
        <w:r w:rsidR="00BA2E0B" w:rsidRPr="00EC3E9A">
          <w:rPr>
            <w:rStyle w:val="Hyperlinkki"/>
            <w:lang w:val="en-US"/>
          </w:rPr>
          <w:t xml:space="preserve"> L's experiences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_Toc433209133 \h </w:instrText>
        </w:r>
        <w:r w:rsidR="00BA2E0B">
          <w:rPr>
            <w:webHidden/>
          </w:rPr>
          <w:fldChar w:fldCharType="separate"/>
        </w:r>
        <w:r w:rsidR="004B4F59">
          <w:rPr>
            <w:b/>
            <w:bCs/>
            <w:webHidden/>
          </w:rPr>
          <w:t>Virhe. Kirjanmerkkiä ei ole määritetty.</w:t>
        </w:r>
        <w:r w:rsidR="00BA2E0B">
          <w:rPr>
            <w:webHidden/>
          </w:rPr>
          <w:fldChar w:fldCharType="end"/>
        </w:r>
      </w:hyperlink>
    </w:p>
    <w:p w14:paraId="468A7C1E" w14:textId="5C48AB0B" w:rsidR="00BA2E0B" w:rsidRDefault="000F2353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3209134" w:history="1">
        <w:r w:rsidR="00BA2E0B" w:rsidRPr="00EC3E9A">
          <w:rPr>
            <w:rStyle w:val="Hyperlinkki"/>
            <w:noProof/>
            <w:lang w:val="en-US"/>
          </w:rPr>
          <w:t>6 SELF-EVALUATION OF THE STUDY MODULE</w:t>
        </w:r>
        <w:r w:rsidR="00BA2E0B">
          <w:rPr>
            <w:noProof/>
            <w:webHidden/>
          </w:rPr>
          <w:tab/>
        </w:r>
        <w:r w:rsidR="00BA2E0B">
          <w:rPr>
            <w:noProof/>
            <w:webHidden/>
          </w:rPr>
          <w:fldChar w:fldCharType="begin"/>
        </w:r>
        <w:r w:rsidR="00BA2E0B">
          <w:rPr>
            <w:noProof/>
            <w:webHidden/>
          </w:rPr>
          <w:instrText xml:space="preserve"> PAGEREF _Toc433209134 \h </w:instrText>
        </w:r>
        <w:r w:rsidR="00BA2E0B">
          <w:rPr>
            <w:noProof/>
            <w:webHidden/>
          </w:rPr>
          <w:fldChar w:fldCharType="separate"/>
        </w:r>
        <w:r w:rsidR="004B4F59">
          <w:rPr>
            <w:b/>
            <w:bCs/>
            <w:noProof/>
            <w:webHidden/>
          </w:rPr>
          <w:t>Virhe. Kirjanmerkkiä ei ole määritetty.</w:t>
        </w:r>
        <w:r w:rsidR="00BA2E0B">
          <w:rPr>
            <w:noProof/>
            <w:webHidden/>
          </w:rPr>
          <w:fldChar w:fldCharType="end"/>
        </w:r>
      </w:hyperlink>
    </w:p>
    <w:p w14:paraId="49C8645D" w14:textId="330E5FFE" w:rsidR="00BA2E0B" w:rsidRDefault="000F2353">
      <w:pPr>
        <w:pStyle w:val="Sisluet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35" w:history="1">
        <w:r w:rsidR="00BA2E0B" w:rsidRPr="00EC3E9A">
          <w:rPr>
            <w:rStyle w:val="Hyperlinkki"/>
            <w:lang w:val="en-US"/>
          </w:rPr>
          <w:t>6.1 Agent J's self-evaluation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_Toc433209135 \h </w:instrText>
        </w:r>
        <w:r w:rsidR="00BA2E0B">
          <w:rPr>
            <w:webHidden/>
          </w:rPr>
          <w:fldChar w:fldCharType="separate"/>
        </w:r>
        <w:r w:rsidR="004B4F59">
          <w:rPr>
            <w:b/>
            <w:bCs/>
            <w:webHidden/>
          </w:rPr>
          <w:t>Virhe. Kirjanmerkkiä ei ole määritetty.</w:t>
        </w:r>
        <w:r w:rsidR="00BA2E0B">
          <w:rPr>
            <w:webHidden/>
          </w:rPr>
          <w:fldChar w:fldCharType="end"/>
        </w:r>
      </w:hyperlink>
    </w:p>
    <w:p w14:paraId="27BF2FFC" w14:textId="4614F4F2" w:rsidR="00BA2E0B" w:rsidRDefault="000F2353">
      <w:pPr>
        <w:pStyle w:val="Sisluet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36" w:history="1">
        <w:r w:rsidR="00BA2E0B" w:rsidRPr="00EC3E9A">
          <w:rPr>
            <w:rStyle w:val="Hyperlinkki"/>
            <w:lang w:val="en-US"/>
          </w:rPr>
          <w:t>6.2 Agent K's self-evaluation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_Toc433209136 \h </w:instrText>
        </w:r>
        <w:r w:rsidR="00BA2E0B">
          <w:rPr>
            <w:webHidden/>
          </w:rPr>
          <w:fldChar w:fldCharType="separate"/>
        </w:r>
        <w:r w:rsidR="004B4F59">
          <w:rPr>
            <w:b/>
            <w:bCs/>
            <w:webHidden/>
          </w:rPr>
          <w:t>Virhe. Kirjanmerkkiä ei ole määritetty.</w:t>
        </w:r>
        <w:r w:rsidR="00BA2E0B">
          <w:rPr>
            <w:webHidden/>
          </w:rPr>
          <w:fldChar w:fldCharType="end"/>
        </w:r>
      </w:hyperlink>
    </w:p>
    <w:p w14:paraId="6CA0951C" w14:textId="4D2809F0" w:rsidR="00BA2E0B" w:rsidRDefault="000F2353">
      <w:pPr>
        <w:pStyle w:val="Sisluet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37" w:history="1">
        <w:r w:rsidR="00BA2E0B" w:rsidRPr="00EC3E9A">
          <w:rPr>
            <w:rStyle w:val="Hyperlinkki"/>
            <w:lang w:val="en-US"/>
          </w:rPr>
          <w:t>6.3 Agent L's self-evaluation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_Toc433209137 \h </w:instrText>
        </w:r>
        <w:r w:rsidR="00BA2E0B">
          <w:rPr>
            <w:webHidden/>
          </w:rPr>
          <w:fldChar w:fldCharType="separate"/>
        </w:r>
        <w:r w:rsidR="004B4F59">
          <w:rPr>
            <w:b/>
            <w:bCs/>
            <w:webHidden/>
          </w:rPr>
          <w:t>Virhe. Kirjanmerkkiä ei ole määritetty.</w:t>
        </w:r>
        <w:r w:rsidR="00BA2E0B">
          <w:rPr>
            <w:webHidden/>
          </w:rPr>
          <w:fldChar w:fldCharType="end"/>
        </w:r>
      </w:hyperlink>
    </w:p>
    <w:p w14:paraId="678546B6" w14:textId="16F7862A" w:rsidR="00BA2E0B" w:rsidRDefault="000F2353">
      <w:pPr>
        <w:pStyle w:val="Sisluet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3209138" w:history="1">
        <w:r w:rsidR="00BA2E0B" w:rsidRPr="00EC3E9A">
          <w:rPr>
            <w:rStyle w:val="Hyperlinkki"/>
            <w:noProof/>
            <w:lang w:val="en-US"/>
          </w:rPr>
          <w:t>REFERENCES</w:t>
        </w:r>
        <w:r w:rsidR="00BA2E0B">
          <w:rPr>
            <w:noProof/>
            <w:webHidden/>
          </w:rPr>
          <w:tab/>
        </w:r>
        <w:r w:rsidR="00BA2E0B">
          <w:rPr>
            <w:noProof/>
            <w:webHidden/>
          </w:rPr>
          <w:fldChar w:fldCharType="begin"/>
        </w:r>
        <w:r w:rsidR="00BA2E0B">
          <w:rPr>
            <w:noProof/>
            <w:webHidden/>
          </w:rPr>
          <w:instrText xml:space="preserve"> PAGEREF _Toc433209138 \h </w:instrText>
        </w:r>
        <w:r w:rsidR="00BA2E0B">
          <w:rPr>
            <w:noProof/>
            <w:webHidden/>
          </w:rPr>
          <w:fldChar w:fldCharType="separate"/>
        </w:r>
        <w:r w:rsidR="004B4F59">
          <w:rPr>
            <w:b/>
            <w:bCs/>
            <w:noProof/>
            <w:webHidden/>
          </w:rPr>
          <w:t>Virhe. Kirjanmerkkiä ei ole määritetty.</w:t>
        </w:r>
        <w:r w:rsidR="00BA2E0B">
          <w:rPr>
            <w:noProof/>
            <w:webHidden/>
          </w:rPr>
          <w:fldChar w:fldCharType="end"/>
        </w:r>
      </w:hyperlink>
    </w:p>
    <w:p w14:paraId="7EF6918D" w14:textId="77777777" w:rsidR="000951AC" w:rsidRPr="000951AC" w:rsidRDefault="00BA2E0B" w:rsidP="000951AC">
      <w:pPr>
        <w:pStyle w:val="Otsikko1"/>
        <w:numPr>
          <w:ilvl w:val="0"/>
          <w:numId w:val="0"/>
        </w:numPr>
        <w:spacing w:after="0" w:line="240" w:lineRule="auto"/>
        <w:ind w:left="284" w:hanging="284"/>
        <w:rPr>
          <w:kern w:val="32"/>
          <w:sz w:val="32"/>
          <w:lang w:val="en-US"/>
        </w:rPr>
      </w:pPr>
      <w:r>
        <w:rPr>
          <w:rFonts w:cs="Times New Roman"/>
          <w:b w:val="0"/>
          <w:bCs w:val="0"/>
          <w:sz w:val="24"/>
          <w:szCs w:val="24"/>
          <w:lang w:val="en-US"/>
        </w:rPr>
        <w:fldChar w:fldCharType="end"/>
      </w:r>
      <w:r w:rsidR="000951AC" w:rsidRPr="000951AC">
        <w:rPr>
          <w:lang w:val="en-US"/>
        </w:rPr>
        <w:br w:type="page"/>
      </w:r>
    </w:p>
    <w:p w14:paraId="543ABB78" w14:textId="1EEB0899" w:rsidR="000951AC" w:rsidRPr="00EE6E53" w:rsidRDefault="009A5959" w:rsidP="000951AC">
      <w:pPr>
        <w:pStyle w:val="Otsikko1"/>
        <w:rPr>
          <w:lang w:val="en-US"/>
        </w:rPr>
      </w:pPr>
      <w:r>
        <w:rPr>
          <w:lang w:val="en-US"/>
        </w:rPr>
        <w:lastRenderedPageBreak/>
        <w:t>Harjoituksen tarkoitus</w:t>
      </w:r>
    </w:p>
    <w:p w14:paraId="4690FC5C" w14:textId="7AEBD628" w:rsidR="000951AC" w:rsidRDefault="009A5959" w:rsidP="000951AC">
      <w:r w:rsidRPr="003B520A">
        <w:t xml:space="preserve">Harjoituksen tarkoitus </w:t>
      </w:r>
      <w:r w:rsidR="003B520A" w:rsidRPr="003B520A">
        <w:t>on näyttää o</w:t>
      </w:r>
      <w:r w:rsidR="003B520A">
        <w:t>saamista Mysql-tietokannan perusteista</w:t>
      </w:r>
      <w:r w:rsidR="003A7FB0">
        <w:t xml:space="preserve"> ja korvata koe harjoitustyöllä.</w:t>
      </w:r>
    </w:p>
    <w:p w14:paraId="51618999" w14:textId="41623354" w:rsidR="003A7FB0" w:rsidRDefault="003A7FB0" w:rsidP="000951AC">
      <w:r>
        <w:t>Valitsin aiheeksi yksinkertaisen POS-tietokannan, jonka loin itse ja jo</w:t>
      </w:r>
      <w:r w:rsidR="004B5AD7">
        <w:t>hon pystyin syöttämään tietoja ja hakemaan niitä.</w:t>
      </w:r>
    </w:p>
    <w:p w14:paraId="3ABC21AF" w14:textId="5EDF8711" w:rsidR="00C84E7B" w:rsidRDefault="00C84E7B" w:rsidP="000951AC">
      <w:r>
        <w:t>Linkki Githubiin:</w:t>
      </w:r>
      <w:r>
        <w:br/>
      </w:r>
      <w:hyperlink r:id="rId8" w:history="1">
        <w:r w:rsidR="00ED7565" w:rsidRPr="00794902">
          <w:rPr>
            <w:rStyle w:val="Hyperlinkki"/>
          </w:rPr>
          <w:t>https://github.com/TuureIV/HarjTyoTietokanta</w:t>
        </w:r>
      </w:hyperlink>
      <w:r w:rsidR="00ED7565">
        <w:t xml:space="preserve"> </w:t>
      </w:r>
      <w:r>
        <w:br/>
        <w:t>Linkki Palvelimelle:</w:t>
      </w:r>
    </w:p>
    <w:p w14:paraId="404D71B1" w14:textId="59483D7A" w:rsidR="00ED7565" w:rsidRPr="003B520A" w:rsidRDefault="000F2353" w:rsidP="000951AC">
      <w:hyperlink r:id="rId9" w:history="1">
        <w:r w:rsidR="00ED7565" w:rsidRPr="00794902">
          <w:rPr>
            <w:rStyle w:val="Hyperlinkki"/>
          </w:rPr>
          <w:t>http://www.students.oamk.fi/~t3vatu01/HarjTyoTietokanta/</w:t>
        </w:r>
      </w:hyperlink>
      <w:r w:rsidR="00ED7565">
        <w:t xml:space="preserve"> </w:t>
      </w:r>
    </w:p>
    <w:p w14:paraId="0A1CC252" w14:textId="54A7B89D" w:rsidR="00C84E7B" w:rsidRPr="00C84E7B" w:rsidRDefault="004B5AD7" w:rsidP="00C84E7B">
      <w:pPr>
        <w:pStyle w:val="Otsikko1"/>
        <w:rPr>
          <w:lang w:val="en-US"/>
        </w:rPr>
      </w:pPr>
      <w:r>
        <w:rPr>
          <w:lang w:val="en-US"/>
        </w:rPr>
        <w:lastRenderedPageBreak/>
        <w:t>Tulokse</w:t>
      </w:r>
      <w:r w:rsidR="00EC220E">
        <w:rPr>
          <w:lang w:val="en-US"/>
        </w:rPr>
        <w:t>t</w:t>
      </w:r>
    </w:p>
    <w:p w14:paraId="5F397F1A" w14:textId="101B279A" w:rsidR="000951AC" w:rsidRDefault="00897B3C" w:rsidP="000951AC">
      <w:pPr>
        <w:pStyle w:val="Otsikko2"/>
      </w:pPr>
      <w:r>
        <w:t>Tietokannan rakenne</w:t>
      </w:r>
    </w:p>
    <w:p w14:paraId="6FF9E7A7" w14:textId="7CCAEAED" w:rsidR="007F224D" w:rsidRPr="007F224D" w:rsidRDefault="007F224D" w:rsidP="007F224D">
      <w:r w:rsidRPr="00880452">
        <w:rPr>
          <w:noProof/>
        </w:rPr>
        <w:drawing>
          <wp:anchor distT="0" distB="0" distL="114300" distR="114300" simplePos="0" relativeHeight="251757568" behindDoc="0" locked="0" layoutInCell="1" allowOverlap="1" wp14:anchorId="5D650F35" wp14:editId="68C2C32C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5372100" cy="4829810"/>
            <wp:effectExtent l="0" t="0" r="0" b="8890"/>
            <wp:wrapTopAndBottom/>
            <wp:docPr id="388" name="Kuva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453C9" w14:textId="6182E436" w:rsidR="000951AC" w:rsidRDefault="000951AC" w:rsidP="007F224D">
      <w:pPr>
        <w:pStyle w:val="Kuvaotsikko"/>
        <w:ind w:left="1304" w:hanging="1304"/>
        <w:rPr>
          <w:lang w:val="en-US"/>
        </w:rPr>
      </w:pPr>
      <w:bookmarkStart w:id="0" w:name="_Ref420663020"/>
      <w:r w:rsidRPr="000951AC">
        <w:rPr>
          <w:lang w:val="en-US"/>
        </w:rPr>
        <w:t xml:space="preserve">FIGURE </w:t>
      </w:r>
      <w:r w:rsidRPr="000951AC">
        <w:fldChar w:fldCharType="begin"/>
      </w:r>
      <w:r w:rsidRPr="000951AC">
        <w:rPr>
          <w:lang w:val="en-US"/>
        </w:rPr>
        <w:instrText xml:space="preserve"> SEQ Figure \* ARABIC </w:instrText>
      </w:r>
      <w:r w:rsidRPr="000951AC">
        <w:fldChar w:fldCharType="separate"/>
      </w:r>
      <w:r w:rsidR="004B4F59">
        <w:rPr>
          <w:noProof/>
          <w:lang w:val="en-US"/>
        </w:rPr>
        <w:t>1</w:t>
      </w:r>
      <w:r w:rsidRPr="000951AC">
        <w:fldChar w:fldCharType="end"/>
      </w:r>
      <w:bookmarkEnd w:id="0"/>
      <w:r w:rsidRPr="000951AC">
        <w:rPr>
          <w:lang w:val="en-US"/>
        </w:rPr>
        <w:t xml:space="preserve">. </w:t>
      </w:r>
      <w:r w:rsidR="007F224D">
        <w:rPr>
          <w:lang w:val="en-US"/>
        </w:rPr>
        <w:t>Tietokannan ER</w:t>
      </w:r>
      <w:r w:rsidR="003345FF">
        <w:rPr>
          <w:lang w:val="en-US"/>
        </w:rPr>
        <w:t>-Kaavio</w:t>
      </w:r>
    </w:p>
    <w:p w14:paraId="2E3A5F44" w14:textId="44E960D7" w:rsidR="003345FF" w:rsidRDefault="003345FF" w:rsidP="003345FF">
      <w:r w:rsidRPr="003345FF">
        <w:t>Loin tietokantakaavion, jossa on T</w:t>
      </w:r>
      <w:r>
        <w:t>aulut KantaAsiakas, Ostotapahtuma</w:t>
      </w:r>
      <w:r w:rsidR="00890887">
        <w:t>, Tuote, Tuoteryhma ja Valmistaja.</w:t>
      </w:r>
    </w:p>
    <w:p w14:paraId="4834F88A" w14:textId="332F9735" w:rsidR="00C84E7B" w:rsidRDefault="00C84E7B" w:rsidP="003345FF"/>
    <w:p w14:paraId="43C89443" w14:textId="77777777" w:rsidR="00C84E7B" w:rsidRPr="003345FF" w:rsidRDefault="00C84E7B" w:rsidP="003345FF"/>
    <w:p w14:paraId="657F0F86" w14:textId="538E9018" w:rsidR="000951AC" w:rsidRDefault="00647B53" w:rsidP="000951AC">
      <w:pPr>
        <w:pStyle w:val="Otsikko2"/>
        <w:rPr>
          <w:lang w:val="en-US"/>
        </w:rPr>
      </w:pPr>
      <w:r>
        <w:rPr>
          <w:lang w:val="en-US"/>
        </w:rPr>
        <w:lastRenderedPageBreak/>
        <w:t>Rakenteen vieminen tietokantaan</w:t>
      </w:r>
    </w:p>
    <w:p w14:paraId="1F3AD059" w14:textId="5B5CBC0B" w:rsidR="00FE1E14" w:rsidRDefault="00FE1E14" w:rsidP="00FE1E14">
      <w:r w:rsidRPr="00423FCE">
        <w:t>Koska opiskelijoille luotu tietokanta</w:t>
      </w:r>
      <w:r w:rsidR="00423FCE" w:rsidRPr="00423FCE">
        <w:t xml:space="preserve"> o</w:t>
      </w:r>
      <w:r w:rsidR="00423FCE">
        <w:t>soitteessa</w:t>
      </w:r>
    </w:p>
    <w:p w14:paraId="0A57D072" w14:textId="22C5662E" w:rsidR="000951AC" w:rsidRPr="00423FCE" w:rsidRDefault="000F2353" w:rsidP="009F1391">
      <w:hyperlink r:id="rId11" w:history="1">
        <w:r w:rsidR="00EF0D9C" w:rsidRPr="00794902">
          <w:rPr>
            <w:rStyle w:val="Hyperlinkki"/>
          </w:rPr>
          <w:t>http://www.students.oamk.fi/~t3vatu01/</w:t>
        </w:r>
      </w:hyperlink>
      <w:r w:rsidR="00072DBF">
        <w:t xml:space="preserve"> käyttää rakenteessaan MySql sijasta MariaDB:tä en onnistunut googlettelusta huolimatta luomaan yhteyttä edes Reverse engineerillä </w:t>
      </w:r>
      <w:r w:rsidR="009F1750">
        <w:t xml:space="preserve">Workbench softalla. Käytin siis Forward engineer työkalua ja kopioin skriptin suoraan </w:t>
      </w:r>
      <w:r w:rsidR="009F1391">
        <w:t>avaamani SSH yhteyden välityksellä palvelimelle</w:t>
      </w:r>
      <w:r w:rsidR="000951AC" w:rsidRPr="00423FCE">
        <w:tab/>
      </w:r>
    </w:p>
    <w:p w14:paraId="65E46EB1" w14:textId="19E513ED" w:rsidR="000951AC" w:rsidRPr="00EE6E53" w:rsidRDefault="00FE1E14" w:rsidP="000951AC">
      <w:pPr>
        <w:keepNext/>
        <w:rPr>
          <w:lang w:val="en-US"/>
        </w:rPr>
      </w:pPr>
      <w:r w:rsidRPr="00B559B0">
        <w:rPr>
          <w:noProof/>
        </w:rPr>
        <w:drawing>
          <wp:inline distT="0" distB="0" distL="0" distR="0" wp14:anchorId="6BB1C72B" wp14:editId="1DB9413D">
            <wp:extent cx="5193772" cy="4400261"/>
            <wp:effectExtent l="0" t="0" r="6985" b="63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070" cy="44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6EDF" w14:textId="4B3180DF" w:rsidR="000951AC" w:rsidRPr="004B4F59" w:rsidRDefault="000951AC" w:rsidP="000951AC">
      <w:pPr>
        <w:pStyle w:val="Kuvaotsikko"/>
        <w:rPr>
          <w:lang w:val="en-US"/>
        </w:rPr>
      </w:pPr>
      <w:bookmarkStart w:id="1" w:name="_Ref420912043"/>
      <w:r>
        <w:rPr>
          <w:lang w:val="en-US"/>
        </w:rPr>
        <w:t>FIGURE</w:t>
      </w:r>
      <w:r w:rsidRPr="00EE6E53">
        <w:rPr>
          <w:lang w:val="en-US"/>
        </w:rPr>
        <w:t xml:space="preserve"> </w:t>
      </w:r>
      <w:r w:rsidRPr="00EE6E53">
        <w:rPr>
          <w:lang w:val="en-US"/>
        </w:rPr>
        <w:fldChar w:fldCharType="begin"/>
      </w:r>
      <w:r w:rsidRPr="00EE6E53">
        <w:rPr>
          <w:lang w:val="en-US"/>
        </w:rPr>
        <w:instrText xml:space="preserve"> SEQ Figure \* ARABIC </w:instrText>
      </w:r>
      <w:r w:rsidRPr="00EE6E53">
        <w:rPr>
          <w:lang w:val="en-US"/>
        </w:rPr>
        <w:fldChar w:fldCharType="separate"/>
      </w:r>
      <w:r w:rsidR="004B4F59">
        <w:rPr>
          <w:noProof/>
          <w:lang w:val="en-US"/>
        </w:rPr>
        <w:t>2</w:t>
      </w:r>
      <w:r w:rsidRPr="00EE6E53">
        <w:rPr>
          <w:lang w:val="en-US"/>
        </w:rPr>
        <w:fldChar w:fldCharType="end"/>
      </w:r>
      <w:bookmarkEnd w:id="1"/>
      <w:r>
        <w:rPr>
          <w:lang w:val="en-US"/>
        </w:rPr>
        <w:t>.</w:t>
      </w:r>
      <w:r w:rsidRPr="00EE6E53">
        <w:rPr>
          <w:lang w:val="en-US"/>
        </w:rPr>
        <w:t xml:space="preserve"> </w:t>
      </w:r>
      <w:r w:rsidR="009F1391" w:rsidRPr="004B4F59">
        <w:rPr>
          <w:lang w:val="en-US"/>
        </w:rPr>
        <w:t>Forward engineer työkalulla tehty skripti</w:t>
      </w:r>
    </w:p>
    <w:p w14:paraId="0BE50A13" w14:textId="32832305" w:rsidR="000951AC" w:rsidRDefault="000951AC" w:rsidP="000951AC">
      <w:pPr>
        <w:keepNext/>
        <w:rPr>
          <w:lang w:val="en-US"/>
        </w:rPr>
      </w:pPr>
    </w:p>
    <w:p w14:paraId="6BE344E4" w14:textId="5D4EBEEB" w:rsidR="00CC666D" w:rsidRDefault="00CC666D" w:rsidP="000951AC">
      <w:pPr>
        <w:keepNext/>
        <w:rPr>
          <w:lang w:val="en-US"/>
        </w:rPr>
      </w:pPr>
    </w:p>
    <w:p w14:paraId="30FF14D0" w14:textId="77777777" w:rsidR="00CC666D" w:rsidRPr="00EE6E53" w:rsidRDefault="00CC666D" w:rsidP="000951AC">
      <w:pPr>
        <w:keepNext/>
        <w:rPr>
          <w:lang w:val="en-US"/>
        </w:rPr>
      </w:pPr>
    </w:p>
    <w:p w14:paraId="26D96D38" w14:textId="2937D135" w:rsidR="000951AC" w:rsidRDefault="00DD409C" w:rsidP="000951AC">
      <w:pPr>
        <w:pStyle w:val="Otsikko2"/>
        <w:rPr>
          <w:lang w:val="en-US"/>
        </w:rPr>
      </w:pPr>
      <w:r>
        <w:rPr>
          <w:lang w:val="en-US"/>
        </w:rPr>
        <w:t>PHP ja Html</w:t>
      </w:r>
    </w:p>
    <w:p w14:paraId="5D61B47F" w14:textId="274D03D2" w:rsidR="00DD409C" w:rsidRDefault="00DD409C" w:rsidP="00DD409C">
      <w:r w:rsidRPr="00AA5FD5">
        <w:t xml:space="preserve">PHP ja </w:t>
      </w:r>
      <w:r w:rsidR="00AA5FD5" w:rsidRPr="00AA5FD5">
        <w:t>html koodia v</w:t>
      </w:r>
      <w:r w:rsidR="00AA5FD5">
        <w:t xml:space="preserve">arten loin Git repositoryn, jonka välityksellä siirsin </w:t>
      </w:r>
      <w:r w:rsidR="00D70F33">
        <w:t xml:space="preserve">koodit palvelimelle. Lisäsin samaan paikkaan myös kaikki muut käyttämäni dokumentit. </w:t>
      </w:r>
    </w:p>
    <w:p w14:paraId="56F1C471" w14:textId="2F8B96B8" w:rsidR="00E62F95" w:rsidRDefault="00D70F33" w:rsidP="00E62F95">
      <w:r>
        <w:t xml:space="preserve">Koodin kirjoituksessa käytin </w:t>
      </w:r>
      <w:r w:rsidR="00780DE6">
        <w:t>Visual Studiota ja ongelmien ratkomiseen, Notepad++ (SSH yhteyden kautta</w:t>
      </w:r>
      <w:r w:rsidR="00E62F95">
        <w:t>)</w:t>
      </w:r>
      <w:bookmarkStart w:id="2" w:name="_Ref420919482"/>
      <w:r w:rsidR="00E62F95">
        <w:t>, sekä nanoa.</w:t>
      </w:r>
    </w:p>
    <w:p w14:paraId="5F8AB93D" w14:textId="2C87D192" w:rsidR="00E62F95" w:rsidRDefault="009C0B26" w:rsidP="00E62F95">
      <w:r w:rsidRPr="00E71C03">
        <w:rPr>
          <w:noProof/>
        </w:rPr>
        <w:drawing>
          <wp:anchor distT="0" distB="0" distL="114300" distR="114300" simplePos="0" relativeHeight="251759616" behindDoc="0" locked="0" layoutInCell="1" allowOverlap="1" wp14:anchorId="717F94FE" wp14:editId="7F12ACBE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4037330" cy="3667760"/>
            <wp:effectExtent l="0" t="0" r="1270" b="8890"/>
            <wp:wrapTopAndBottom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30C71" w14:textId="73FF0438" w:rsidR="009C0B26" w:rsidRPr="009C0B26" w:rsidRDefault="00CC666D" w:rsidP="00E62F95">
      <w:r w:rsidRPr="00780DE6">
        <w:t xml:space="preserve">FIGURE </w:t>
      </w:r>
      <w:r w:rsidRPr="00EE6E53">
        <w:rPr>
          <w:lang w:val="en-US"/>
        </w:rPr>
        <w:fldChar w:fldCharType="begin"/>
      </w:r>
      <w:r w:rsidRPr="00780DE6">
        <w:instrText xml:space="preserve"> SEQ Figure \* ARABIC </w:instrText>
      </w:r>
      <w:r w:rsidRPr="00EE6E53">
        <w:rPr>
          <w:lang w:val="en-US"/>
        </w:rPr>
        <w:fldChar w:fldCharType="separate"/>
      </w:r>
      <w:r w:rsidR="004B4F59">
        <w:rPr>
          <w:noProof/>
        </w:rPr>
        <w:t>3</w:t>
      </w:r>
      <w:r w:rsidRPr="00EE6E53">
        <w:rPr>
          <w:lang w:val="en-US"/>
        </w:rPr>
        <w:fldChar w:fldCharType="end"/>
      </w:r>
      <w:bookmarkEnd w:id="2"/>
      <w:r w:rsidRPr="00780DE6">
        <w:t xml:space="preserve">. </w:t>
      </w:r>
      <w:r w:rsidR="009C0B26" w:rsidRPr="009C0B26">
        <w:t>Ensimmäinen toimiva yhteys m</w:t>
      </w:r>
      <w:r w:rsidR="009C0B26">
        <w:t>uodostettu PHP:lla.</w:t>
      </w:r>
    </w:p>
    <w:p w14:paraId="0BF4BFE3" w14:textId="0739C40F" w:rsidR="00CC666D" w:rsidRDefault="00DD6EF4" w:rsidP="00F2322B">
      <w:pPr>
        <w:pStyle w:val="Otsikko2"/>
      </w:pPr>
      <w:r>
        <w:lastRenderedPageBreak/>
        <w:t>Koodaus</w:t>
      </w:r>
    </w:p>
    <w:p w14:paraId="4E232EA4" w14:textId="019A9A49" w:rsidR="00DD6EF4" w:rsidRDefault="00DD6EF4" w:rsidP="00DD6EF4">
      <w:r>
        <w:t>Poistin tietokannan oman salasanan käytöstä, että koodaaminen olisi sujuvampaa</w:t>
      </w:r>
      <w:r w:rsidR="001A0FCC">
        <w:t xml:space="preserve">. </w:t>
      </w:r>
    </w:p>
    <w:p w14:paraId="231D9AA5" w14:textId="6F580BEC" w:rsidR="001A0FCC" w:rsidRDefault="00B06DB0" w:rsidP="00DD6EF4">
      <w:r w:rsidRPr="000A1DC6">
        <w:rPr>
          <w:noProof/>
        </w:rPr>
        <w:drawing>
          <wp:anchor distT="0" distB="0" distL="114300" distR="114300" simplePos="0" relativeHeight="251761664" behindDoc="0" locked="0" layoutInCell="1" allowOverlap="1" wp14:anchorId="3A3ED4F4" wp14:editId="47535BB2">
            <wp:simplePos x="0" y="0"/>
            <wp:positionH relativeFrom="margin">
              <wp:posOffset>-165735</wp:posOffset>
            </wp:positionH>
            <wp:positionV relativeFrom="margin">
              <wp:posOffset>1918335</wp:posOffset>
            </wp:positionV>
            <wp:extent cx="5646420" cy="2736850"/>
            <wp:effectExtent l="0" t="0" r="0" b="6350"/>
            <wp:wrapTopAndBottom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FCC">
        <w:t xml:space="preserve">Onnistuin antamaan csv tiedostolle riittävästi oikeuksia, että pystyin ajamaan sen avulla </w:t>
      </w:r>
      <w:r w:rsidR="00BA1436">
        <w:t>KantaAsiakas tauluun tietueita.</w:t>
      </w:r>
    </w:p>
    <w:p w14:paraId="6922A334" w14:textId="3F8E265C" w:rsidR="000951AC" w:rsidRPr="004B4F59" w:rsidRDefault="000951AC" w:rsidP="000951AC">
      <w:pPr>
        <w:pStyle w:val="Kuvaotsikko"/>
      </w:pPr>
      <w:bookmarkStart w:id="3" w:name="_Ref421790019"/>
      <w:r w:rsidRPr="00DD6EF4">
        <w:t xml:space="preserve">FIGURE </w:t>
      </w:r>
      <w:r>
        <w:fldChar w:fldCharType="begin"/>
      </w:r>
      <w:r w:rsidRPr="00DD6EF4">
        <w:instrText xml:space="preserve"> SEQ Figure \* ARABIC </w:instrText>
      </w:r>
      <w:r>
        <w:fldChar w:fldCharType="separate"/>
      </w:r>
      <w:r w:rsidR="004B4F59">
        <w:rPr>
          <w:noProof/>
        </w:rPr>
        <w:t>4</w:t>
      </w:r>
      <w:r>
        <w:fldChar w:fldCharType="end"/>
      </w:r>
      <w:bookmarkEnd w:id="3"/>
      <w:r w:rsidRPr="00DD6EF4">
        <w:t xml:space="preserve">. </w:t>
      </w:r>
      <w:r w:rsidR="007E13A8" w:rsidRPr="004B4F59">
        <w:t>Onnistuminen o</w:t>
      </w:r>
      <w:r w:rsidR="00677CE9" w:rsidRPr="004B4F59">
        <w:t>n kivaa</w:t>
      </w:r>
    </w:p>
    <w:p w14:paraId="70DBECBC" w14:textId="77953216" w:rsidR="00356FCC" w:rsidRPr="004B4F59" w:rsidRDefault="00356FCC" w:rsidP="00356FCC"/>
    <w:p w14:paraId="14DB4E9D" w14:textId="66B9848A" w:rsidR="0058533D" w:rsidRDefault="00284E82" w:rsidP="00356FCC">
      <w:r w:rsidRPr="008D0CA0">
        <w:rPr>
          <w:noProof/>
        </w:rPr>
        <w:drawing>
          <wp:anchor distT="0" distB="0" distL="114300" distR="114300" simplePos="0" relativeHeight="251767808" behindDoc="0" locked="0" layoutInCell="1" allowOverlap="1" wp14:anchorId="0F928FAF" wp14:editId="4C334A63">
            <wp:simplePos x="0" y="0"/>
            <wp:positionH relativeFrom="margin">
              <wp:align>left</wp:align>
            </wp:positionH>
            <wp:positionV relativeFrom="paragraph">
              <wp:posOffset>360754</wp:posOffset>
            </wp:positionV>
            <wp:extent cx="3700145" cy="2274570"/>
            <wp:effectExtent l="0" t="0" r="0" b="0"/>
            <wp:wrapTopAndBottom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33D" w:rsidRPr="0058533D">
        <w:t>Onnistuin myös luomaan aliohjelmia j</w:t>
      </w:r>
      <w:r w:rsidR="0058533D">
        <w:t>a näkymiä</w:t>
      </w:r>
      <w:r>
        <w:t>.</w:t>
      </w:r>
    </w:p>
    <w:p w14:paraId="31B3FB88" w14:textId="7EE84CE3" w:rsidR="00284E82" w:rsidRPr="0058533D" w:rsidRDefault="00284E82" w:rsidP="00356FCC"/>
    <w:p w14:paraId="574FBDBA" w14:textId="3041F42C" w:rsidR="000951AC" w:rsidRPr="00EE6E53" w:rsidRDefault="00284E82" w:rsidP="000951AC">
      <w:pPr>
        <w:pStyle w:val="Otsikko1"/>
        <w:rPr>
          <w:lang w:val="en-US"/>
        </w:rPr>
      </w:pPr>
      <w:r>
        <w:rPr>
          <w:lang w:val="en-US"/>
        </w:rPr>
        <w:lastRenderedPageBreak/>
        <w:t>Suurimmat onnistumiset</w:t>
      </w:r>
    </w:p>
    <w:p w14:paraId="53A994E2" w14:textId="0DA8B77A" w:rsidR="00354D6F" w:rsidRPr="003912AB" w:rsidRDefault="003912AB" w:rsidP="000951AC">
      <w:r w:rsidRPr="003912AB">
        <w:t>Onnistuin saamaan kolmea taulua k</w:t>
      </w:r>
      <w:r>
        <w:t xml:space="preserve">äyttävän aliohjelman toimimaan </w:t>
      </w:r>
      <w:r w:rsidR="00354D6F">
        <w:t>tiedon syöttöön html sivulla.</w:t>
      </w:r>
    </w:p>
    <w:p w14:paraId="7539F407" w14:textId="6E76C5CE" w:rsidR="000951AC" w:rsidRDefault="00354D6F" w:rsidP="000951AC">
      <w:pPr>
        <w:pStyle w:val="Otsikko1"/>
        <w:rPr>
          <w:lang w:val="en-US"/>
        </w:rPr>
      </w:pPr>
      <w:r>
        <w:rPr>
          <w:lang w:val="en-US"/>
        </w:rPr>
        <w:t>Suurimmat epäonnistumiset</w:t>
      </w:r>
    </w:p>
    <w:p w14:paraId="1636F206" w14:textId="77777777" w:rsidR="004705C7" w:rsidRDefault="00B701B0" w:rsidP="00B701B0">
      <w:r w:rsidRPr="00B701B0">
        <w:t>Ajanpuutteen takia on monia a</w:t>
      </w:r>
      <w:r>
        <w:t xml:space="preserve">sioita, joita korjaisin, enkä edes onnistunut syöttämään dataa Ostotapahtuma-tauluun. En ehtinyt debuggaamaan </w:t>
      </w:r>
      <w:r w:rsidR="00BE3705">
        <w:t xml:space="preserve">aliohjelman rakennetta, mutta 4/5 tauluista toimii ja kaikki </w:t>
      </w:r>
      <w:r w:rsidR="00315C88">
        <w:t>Viewit toimivat, joten voin olla tyytyväinen siihen.</w:t>
      </w:r>
    </w:p>
    <w:p w14:paraId="2DDD1C59" w14:textId="6D62E891" w:rsidR="00121651" w:rsidRDefault="00121651" w:rsidP="00B701B0">
      <w:r w:rsidRPr="00121651">
        <w:rPr>
          <w:noProof/>
        </w:rPr>
        <w:drawing>
          <wp:anchor distT="0" distB="0" distL="114300" distR="114300" simplePos="0" relativeHeight="251874304" behindDoc="0" locked="0" layoutInCell="1" allowOverlap="1" wp14:anchorId="39D02376" wp14:editId="4EDCA0D9">
            <wp:simplePos x="0" y="0"/>
            <wp:positionH relativeFrom="column">
              <wp:posOffset>520</wp:posOffset>
            </wp:positionH>
            <wp:positionV relativeFrom="paragraph">
              <wp:posOffset>825</wp:posOffset>
            </wp:positionV>
            <wp:extent cx="3617867" cy="3574473"/>
            <wp:effectExtent l="0" t="0" r="1905" b="6985"/>
            <wp:wrapTopAndBottom/>
            <wp:docPr id="389" name="Kuva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867" cy="3574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0E48A" w14:textId="4AB36E9A" w:rsidR="004705C7" w:rsidRPr="00B701B0" w:rsidRDefault="002244B4" w:rsidP="00B701B0">
      <w:r w:rsidRPr="002244B4">
        <w:lastRenderedPageBreak/>
        <w:drawing>
          <wp:inline distT="0" distB="0" distL="0" distR="0" wp14:anchorId="60A6F876" wp14:editId="09426225">
            <wp:extent cx="5400040" cy="242697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38915C9E" w14:textId="0B747851" w:rsidR="000951AC" w:rsidRDefault="00DE6911" w:rsidP="000951AC">
      <w:pPr>
        <w:pStyle w:val="Otsikko1"/>
      </w:pPr>
      <w:r>
        <w:t>Toimivat Tiedostot:</w:t>
      </w:r>
    </w:p>
    <w:p w14:paraId="236860F6" w14:textId="73BB62CC" w:rsidR="00F957A7" w:rsidRDefault="00F957A7" w:rsidP="00DE6911">
      <w:r>
        <w:t>LisaaTuote.html</w:t>
      </w:r>
      <w:r>
        <w:br/>
        <w:t xml:space="preserve">Myynti.html </w:t>
      </w:r>
      <w:r w:rsidR="00A26789">
        <w:tab/>
      </w:r>
      <w:r w:rsidR="00A26789">
        <w:tab/>
      </w:r>
      <w:r w:rsidR="00A26789">
        <w:tab/>
      </w:r>
      <w:r>
        <w:t>(sivu</w:t>
      </w:r>
      <w:r w:rsidR="00A26789">
        <w:t xml:space="preserve"> ja php toimivat, aliohjelman sain ladattua mutta antaa multiple row erroria)</w:t>
      </w:r>
    </w:p>
    <w:p w14:paraId="2DFE9072" w14:textId="775B9367" w:rsidR="00697FD4" w:rsidRPr="00DE6911" w:rsidRDefault="00FC4B3A" w:rsidP="00DE6911">
      <w:r>
        <w:t>Haekuitit.php</w:t>
      </w:r>
      <w:r>
        <w:br/>
        <w:t>KantaAsiakas.php</w:t>
      </w:r>
      <w:r w:rsidR="006B603B">
        <w:br/>
        <w:t>Tuotetiedot.php</w:t>
      </w:r>
      <w:r w:rsidR="00697FD4">
        <w:br/>
        <w:t>dbopen.php</w:t>
      </w:r>
      <w:r w:rsidR="00697FD4">
        <w:br/>
        <w:t>info.php</w:t>
      </w:r>
    </w:p>
    <w:p w14:paraId="4BE179F2" w14:textId="478E30CC" w:rsidR="000951AC" w:rsidRDefault="000D2297" w:rsidP="00697FD4">
      <w:pPr>
        <w:pStyle w:val="Lhdeluettelo"/>
        <w:numPr>
          <w:ilvl w:val="0"/>
          <w:numId w:val="0"/>
        </w:numPr>
        <w:ind w:left="360" w:hanging="360"/>
      </w:pPr>
      <w:r>
        <w:t>Tietokantarakenne löytyy tyhjänä</w:t>
      </w:r>
      <w:r w:rsidR="00DB7BD9">
        <w:t xml:space="preserve"> myös kurssilla käytetystä databasesta.</w:t>
      </w:r>
    </w:p>
    <w:p w14:paraId="74097F37" w14:textId="63708017" w:rsidR="000D2297" w:rsidRPr="000D2297" w:rsidRDefault="000F2353" w:rsidP="000D2297">
      <w:hyperlink r:id="rId18" w:history="1">
        <w:r w:rsidR="000D2297" w:rsidRPr="00794902">
          <w:rPr>
            <w:rStyle w:val="Hyperlinkki"/>
          </w:rPr>
          <w:t>http://jukkajauhiainen.ipt.oamk.fi/~t3vatu01/</w:t>
        </w:r>
      </w:hyperlink>
      <w:r w:rsidR="000D2297">
        <w:t xml:space="preserve"> </w:t>
      </w:r>
    </w:p>
    <w:sectPr w:rsidR="000D2297" w:rsidRPr="000D2297" w:rsidSect="00A03ABA">
      <w:headerReference w:type="default" r:id="rId19"/>
      <w:footerReference w:type="default" r:id="rId20"/>
      <w:pgSz w:w="11906" w:h="16838" w:code="9"/>
      <w:pgMar w:top="1418" w:right="1701" w:bottom="1276" w:left="1701" w:header="284" w:footer="851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E9812" w14:textId="77777777" w:rsidR="000F2353" w:rsidRDefault="000F2353" w:rsidP="007D1B3E">
      <w:r>
        <w:separator/>
      </w:r>
    </w:p>
  </w:endnote>
  <w:endnote w:type="continuationSeparator" w:id="0">
    <w:p w14:paraId="35089B88" w14:textId="77777777" w:rsidR="000F2353" w:rsidRDefault="000F2353" w:rsidP="007D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50147" w14:textId="77777777" w:rsidR="00E77498" w:rsidRDefault="00E77498" w:rsidP="00E77498">
    <w:pPr>
      <w:pStyle w:val="Alatunnist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2E0B">
      <w:rPr>
        <w:noProof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82694" w14:textId="77777777" w:rsidR="000F2353" w:rsidRDefault="000F2353" w:rsidP="007D1B3E">
      <w:r>
        <w:separator/>
      </w:r>
    </w:p>
  </w:footnote>
  <w:footnote w:type="continuationSeparator" w:id="0">
    <w:p w14:paraId="6DCA8906" w14:textId="77777777" w:rsidR="000F2353" w:rsidRDefault="000F2353" w:rsidP="007D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86" w:type="dxa"/>
      <w:tblInd w:w="-11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77"/>
      <w:gridCol w:w="1440"/>
      <w:gridCol w:w="2176"/>
      <w:gridCol w:w="1276"/>
      <w:gridCol w:w="1417"/>
    </w:tblGrid>
    <w:tr w:rsidR="000951AC" w14:paraId="492BBBA5" w14:textId="77777777" w:rsidTr="000951AC">
      <w:trPr>
        <w:cantSplit/>
      </w:trPr>
      <w:tc>
        <w:tcPr>
          <w:tcW w:w="4577" w:type="dxa"/>
          <w:tcBorders>
            <w:right w:val="nil"/>
          </w:tcBorders>
        </w:tcPr>
        <w:p w14:paraId="6F2BB831" w14:textId="5469535D" w:rsidR="000951AC" w:rsidRPr="000951AC" w:rsidRDefault="009372E2" w:rsidP="000951AC">
          <w:pPr>
            <w:pStyle w:val="Yltunniste"/>
            <w:tabs>
              <w:tab w:val="right" w:pos="3114"/>
            </w:tabs>
            <w:spacing w:after="0" w:line="240" w:lineRule="auto"/>
            <w:rPr>
              <w:rFonts w:cs="Arial"/>
            </w:rPr>
          </w:pPr>
          <w:r>
            <w:rPr>
              <w:rFonts w:cs="Arial"/>
            </w:rPr>
            <w:t>OAMK</w:t>
          </w:r>
          <w:r w:rsidR="000951AC" w:rsidRPr="000951AC">
            <w:rPr>
              <w:rFonts w:cs="Arial"/>
            </w:rPr>
            <w:tab/>
          </w:r>
        </w:p>
      </w:tc>
      <w:tc>
        <w:tcPr>
          <w:tcW w:w="4892" w:type="dxa"/>
          <w:gridSpan w:val="3"/>
          <w:tcBorders>
            <w:left w:val="nil"/>
            <w:right w:val="nil"/>
          </w:tcBorders>
        </w:tcPr>
        <w:p w14:paraId="7B462DD4" w14:textId="77777777" w:rsidR="000951AC" w:rsidRPr="000951AC" w:rsidRDefault="000951AC" w:rsidP="000951AC">
          <w:pPr>
            <w:pStyle w:val="Yltunniste"/>
            <w:spacing w:after="0" w:line="240" w:lineRule="auto"/>
            <w:rPr>
              <w:rFonts w:cs="Arial"/>
            </w:rPr>
          </w:pPr>
          <w:r w:rsidRPr="000951AC">
            <w:rPr>
              <w:rFonts w:cs="Arial"/>
            </w:rPr>
            <w:t>PROJECT CLOSING REPORT</w:t>
          </w:r>
        </w:p>
      </w:tc>
      <w:tc>
        <w:tcPr>
          <w:tcW w:w="1417" w:type="dxa"/>
          <w:tcBorders>
            <w:left w:val="nil"/>
            <w:bottom w:val="nil"/>
          </w:tcBorders>
        </w:tcPr>
        <w:p w14:paraId="4E590BEF" w14:textId="77777777" w:rsidR="000951AC" w:rsidRPr="000951AC" w:rsidRDefault="000951AC" w:rsidP="000951AC">
          <w:pPr>
            <w:pStyle w:val="Yltunniste"/>
            <w:spacing w:after="0" w:line="240" w:lineRule="auto"/>
            <w:jc w:val="right"/>
            <w:rPr>
              <w:rStyle w:val="Sivunumero"/>
              <w:rFonts w:cs="Arial"/>
            </w:rPr>
          </w:pPr>
          <w:r w:rsidRPr="000951AC">
            <w:rPr>
              <w:rStyle w:val="Sivunumero"/>
              <w:rFonts w:cs="Arial"/>
            </w:rPr>
            <w:fldChar w:fldCharType="begin"/>
          </w:r>
          <w:r w:rsidRPr="000951AC">
            <w:rPr>
              <w:rStyle w:val="Sivunumero"/>
              <w:rFonts w:cs="Arial"/>
            </w:rPr>
            <w:instrText xml:space="preserve"> PAGE </w:instrText>
          </w:r>
          <w:r w:rsidRPr="000951AC">
            <w:rPr>
              <w:rStyle w:val="Sivunumero"/>
              <w:rFonts w:cs="Arial"/>
            </w:rPr>
            <w:fldChar w:fldCharType="separate"/>
          </w:r>
          <w:r w:rsidR="00BA2E0B">
            <w:rPr>
              <w:rStyle w:val="Sivunumero"/>
              <w:rFonts w:cs="Arial"/>
              <w:noProof/>
            </w:rPr>
            <w:t>12</w:t>
          </w:r>
          <w:r w:rsidRPr="000951AC">
            <w:rPr>
              <w:rStyle w:val="Sivunumero"/>
              <w:rFonts w:cs="Arial"/>
            </w:rPr>
            <w:fldChar w:fldCharType="end"/>
          </w:r>
          <w:r w:rsidRPr="000951AC">
            <w:rPr>
              <w:rStyle w:val="Sivunumero"/>
              <w:rFonts w:cs="Arial"/>
            </w:rPr>
            <w:t xml:space="preserve"> (</w:t>
          </w:r>
          <w:r w:rsidRPr="000951AC">
            <w:rPr>
              <w:rStyle w:val="Sivunumero"/>
              <w:rFonts w:cs="Arial"/>
            </w:rPr>
            <w:fldChar w:fldCharType="begin"/>
          </w:r>
          <w:r w:rsidRPr="000951AC">
            <w:rPr>
              <w:rStyle w:val="Sivunumero"/>
              <w:rFonts w:cs="Arial"/>
            </w:rPr>
            <w:instrText xml:space="preserve"> NUMPAGES  \* MERGEFORMAT </w:instrText>
          </w:r>
          <w:r w:rsidRPr="000951AC">
            <w:rPr>
              <w:rStyle w:val="Sivunumero"/>
              <w:rFonts w:cs="Arial"/>
            </w:rPr>
            <w:fldChar w:fldCharType="separate"/>
          </w:r>
          <w:r w:rsidR="00BA2E0B" w:rsidRPr="00BA2E0B">
            <w:rPr>
              <w:rStyle w:val="Sivunumero"/>
              <w:rFonts w:cs="Arial"/>
              <w:noProof/>
              <w:sz w:val="20"/>
              <w:lang w:val="en-AU"/>
            </w:rPr>
            <w:t>11</w:t>
          </w:r>
          <w:r w:rsidRPr="000951AC">
            <w:rPr>
              <w:rStyle w:val="Sivunumero"/>
              <w:rFonts w:cs="Arial"/>
            </w:rPr>
            <w:fldChar w:fldCharType="end"/>
          </w:r>
          <w:r w:rsidRPr="000951AC">
            <w:rPr>
              <w:rStyle w:val="Sivunumero"/>
              <w:rFonts w:cs="Arial"/>
            </w:rPr>
            <w:t>)</w:t>
          </w:r>
        </w:p>
      </w:tc>
    </w:tr>
    <w:tr w:rsidR="000951AC" w:rsidRPr="006616B3" w14:paraId="32D957D2" w14:textId="77777777" w:rsidTr="000951AC">
      <w:trPr>
        <w:cantSplit/>
        <w:trHeight w:val="584"/>
      </w:trPr>
      <w:tc>
        <w:tcPr>
          <w:tcW w:w="4577" w:type="dxa"/>
        </w:tcPr>
        <w:p w14:paraId="2DCA9165" w14:textId="77777777" w:rsidR="000951AC" w:rsidRPr="000951AC" w:rsidRDefault="000951AC" w:rsidP="000951AC">
          <w:pPr>
            <w:pStyle w:val="HeaderText"/>
            <w:spacing w:line="240" w:lineRule="auto"/>
            <w:rPr>
              <w:rFonts w:cs="Arial"/>
            </w:rPr>
          </w:pPr>
          <w:r w:rsidRPr="000951AC">
            <w:rPr>
              <w:rFonts w:cs="Arial"/>
            </w:rPr>
            <w:t>Author(s)</w:t>
          </w:r>
        </w:p>
        <w:p w14:paraId="4F388B1C" w14:textId="77777777" w:rsidR="000951AC" w:rsidRPr="000951AC" w:rsidRDefault="000951AC" w:rsidP="000951AC">
          <w:pPr>
            <w:pStyle w:val="HeaderText2"/>
            <w:spacing w:line="240" w:lineRule="auto"/>
            <w:rPr>
              <w:rFonts w:cs="Arial"/>
              <w:color w:val="0070C0"/>
            </w:rPr>
          </w:pPr>
          <w:r w:rsidRPr="000951AC">
            <w:rPr>
              <w:rFonts w:cs="Arial"/>
              <w:color w:val="0070C0"/>
            </w:rPr>
            <w:t>Member, Staff</w:t>
          </w:r>
        </w:p>
      </w:tc>
      <w:tc>
        <w:tcPr>
          <w:tcW w:w="3616" w:type="dxa"/>
          <w:gridSpan w:val="2"/>
        </w:tcPr>
        <w:p w14:paraId="473D8C96" w14:textId="77777777" w:rsidR="000951AC" w:rsidRPr="000951AC" w:rsidRDefault="000951AC" w:rsidP="000951AC">
          <w:pPr>
            <w:pStyle w:val="HeaderText"/>
            <w:spacing w:line="240" w:lineRule="auto"/>
            <w:rPr>
              <w:rFonts w:cs="Arial"/>
            </w:rPr>
          </w:pPr>
          <w:r w:rsidRPr="000951AC">
            <w:rPr>
              <w:rFonts w:cs="Arial"/>
            </w:rPr>
            <w:t>File</w:t>
          </w:r>
        </w:p>
        <w:p w14:paraId="1F47210C" w14:textId="032EC1B5" w:rsidR="000951AC" w:rsidRPr="000951AC" w:rsidRDefault="009A5959" w:rsidP="000951AC">
          <w:pPr>
            <w:pStyle w:val="Yltunniste"/>
            <w:spacing w:after="0" w:line="240" w:lineRule="auto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Tietokanta harjoitustyö</w:t>
          </w:r>
        </w:p>
      </w:tc>
      <w:tc>
        <w:tcPr>
          <w:tcW w:w="1276" w:type="dxa"/>
        </w:tcPr>
        <w:p w14:paraId="06CB98F0" w14:textId="77777777" w:rsidR="000951AC" w:rsidRPr="000951AC" w:rsidRDefault="000951AC" w:rsidP="000951AC">
          <w:pPr>
            <w:pStyle w:val="HeaderText2"/>
            <w:spacing w:line="240" w:lineRule="auto"/>
            <w:rPr>
              <w:rFonts w:cs="Arial"/>
              <w:lang w:val="fi-FI"/>
            </w:rPr>
          </w:pPr>
          <w:r w:rsidRPr="000951AC">
            <w:rPr>
              <w:rFonts w:cs="Arial"/>
              <w:caps w:val="0"/>
              <w:sz w:val="12"/>
              <w:lang w:val="fi-FI"/>
            </w:rPr>
            <w:t>Version</w:t>
          </w:r>
        </w:p>
        <w:p w14:paraId="4BB6DEEB" w14:textId="684D66CC" w:rsidR="000951AC" w:rsidRPr="000951AC" w:rsidRDefault="009372E2" w:rsidP="000951AC">
          <w:pPr>
            <w:pStyle w:val="HeaderText2"/>
            <w:spacing w:line="240" w:lineRule="auto"/>
            <w:rPr>
              <w:rFonts w:cs="Arial"/>
              <w:lang w:val="fi-FI"/>
            </w:rPr>
          </w:pPr>
          <w:r>
            <w:rPr>
              <w:rFonts w:cs="Arial"/>
              <w:lang w:val="fi-FI"/>
            </w:rPr>
            <w:t>1.1</w:t>
          </w:r>
        </w:p>
      </w:tc>
      <w:tc>
        <w:tcPr>
          <w:tcW w:w="1417" w:type="dxa"/>
          <w:vMerge w:val="restart"/>
          <w:tcBorders>
            <w:left w:val="single" w:sz="4" w:space="0" w:color="auto"/>
          </w:tcBorders>
        </w:tcPr>
        <w:p w14:paraId="4192ABE5" w14:textId="77777777" w:rsidR="000951AC" w:rsidRPr="000951AC" w:rsidRDefault="000951AC" w:rsidP="000951AC">
          <w:pPr>
            <w:pStyle w:val="Yltunniste"/>
            <w:spacing w:after="0" w:line="240" w:lineRule="auto"/>
            <w:jc w:val="center"/>
            <w:rPr>
              <w:rFonts w:cs="Arial"/>
              <w:b/>
              <w:color w:val="C0C0C0"/>
              <w:sz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0951AC">
            <w:rPr>
              <w:rFonts w:cs="Arial"/>
              <w:b/>
              <w:color w:val="C0C0C0"/>
              <w:sz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0951AC" w14:paraId="52B03966" w14:textId="77777777" w:rsidTr="000951AC">
      <w:trPr>
        <w:cantSplit/>
        <w:trHeight w:val="452"/>
      </w:trPr>
      <w:tc>
        <w:tcPr>
          <w:tcW w:w="4577" w:type="dxa"/>
        </w:tcPr>
        <w:p w14:paraId="570ACEC8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Accepted by</w:t>
          </w:r>
        </w:p>
        <w:p w14:paraId="54ABB109" w14:textId="77777777" w:rsidR="000951AC" w:rsidRDefault="000951AC" w:rsidP="000951AC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</w:p>
      </w:tc>
      <w:tc>
        <w:tcPr>
          <w:tcW w:w="1440" w:type="dxa"/>
        </w:tcPr>
        <w:p w14:paraId="591DC320" w14:textId="18072CC1" w:rsidR="000951AC" w:rsidRDefault="00945AFF" w:rsidP="000951AC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14.10.2020</w:t>
          </w:r>
        </w:p>
      </w:tc>
      <w:tc>
        <w:tcPr>
          <w:tcW w:w="2176" w:type="dxa"/>
        </w:tcPr>
        <w:p w14:paraId="65D37532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Saved</w:t>
          </w:r>
        </w:p>
        <w:p w14:paraId="7C43DF72" w14:textId="5A05B629" w:rsidR="000951AC" w:rsidRDefault="00261EAD" w:rsidP="000951AC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t>14.10.20</w:t>
          </w:r>
        </w:p>
      </w:tc>
      <w:tc>
        <w:tcPr>
          <w:tcW w:w="1276" w:type="dxa"/>
          <w:tcBorders>
            <w:right w:val="single" w:sz="4" w:space="0" w:color="auto"/>
          </w:tcBorders>
        </w:tcPr>
        <w:p w14:paraId="52E001EA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Printed out</w:t>
          </w:r>
        </w:p>
        <w:p w14:paraId="76B63E41" w14:textId="5E051737" w:rsidR="000951AC" w:rsidRDefault="000951AC" w:rsidP="000951AC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</w:p>
      </w:tc>
      <w:tc>
        <w:tcPr>
          <w:tcW w:w="1417" w:type="dxa"/>
          <w:vMerge/>
          <w:tcBorders>
            <w:left w:val="single" w:sz="4" w:space="0" w:color="auto"/>
          </w:tcBorders>
        </w:tcPr>
        <w:p w14:paraId="487F320F" w14:textId="77777777" w:rsidR="000951AC" w:rsidRDefault="000951AC" w:rsidP="000951AC">
          <w:pPr>
            <w:pStyle w:val="HeaderText2"/>
            <w:spacing w:line="240" w:lineRule="auto"/>
            <w:rPr>
              <w:lang w:val="fi-FI"/>
            </w:rPr>
          </w:pPr>
        </w:p>
      </w:tc>
    </w:tr>
  </w:tbl>
  <w:p w14:paraId="4D96D0A0" w14:textId="77777777" w:rsidR="000951AC" w:rsidRDefault="000951AC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360"/>
      </w:pPr>
      <w:rPr>
        <w:rFonts w:ascii="Book Antiqua" w:hAnsi="Book Antiqua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E532D23"/>
    <w:multiLevelType w:val="hybridMultilevel"/>
    <w:tmpl w:val="AC8CEE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C7414"/>
    <w:multiLevelType w:val="hybridMultilevel"/>
    <w:tmpl w:val="0888BB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63F90"/>
    <w:multiLevelType w:val="multilevel"/>
    <w:tmpl w:val="757A65B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24D365C2"/>
    <w:multiLevelType w:val="multilevel"/>
    <w:tmpl w:val="D932E0A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EA815C9"/>
    <w:multiLevelType w:val="singleLevel"/>
    <w:tmpl w:val="C47A04F2"/>
    <w:lvl w:ilvl="0">
      <w:start w:val="6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 w15:restartNumberingAfterBreak="0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8" w15:restartNumberingAfterBreak="0">
    <w:nsid w:val="33AC0B83"/>
    <w:multiLevelType w:val="hybridMultilevel"/>
    <w:tmpl w:val="6D387986"/>
    <w:lvl w:ilvl="0" w:tplc="2B34D62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4702644C"/>
    <w:multiLevelType w:val="hybridMultilevel"/>
    <w:tmpl w:val="99E2EF06"/>
    <w:lvl w:ilvl="0" w:tplc="406017C4">
      <w:start w:val="1"/>
      <w:numFmt w:val="decimal"/>
      <w:pStyle w:val="Lhdeluettelo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D5CF4"/>
    <w:multiLevelType w:val="hybridMultilevel"/>
    <w:tmpl w:val="5A8283C0"/>
    <w:lvl w:ilvl="0" w:tplc="CDB4F406">
      <w:start w:val="1"/>
      <w:numFmt w:val="decimal"/>
      <w:lvlText w:val="Liite %1."/>
      <w:lvlJc w:val="left"/>
      <w:pPr>
        <w:tabs>
          <w:tab w:val="num" w:pos="1080"/>
        </w:tabs>
        <w:ind w:left="0" w:firstLine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D2E2007"/>
    <w:multiLevelType w:val="hybridMultilevel"/>
    <w:tmpl w:val="ED7400D2"/>
    <w:lvl w:ilvl="0" w:tplc="040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485353"/>
    <w:multiLevelType w:val="hybridMultilevel"/>
    <w:tmpl w:val="B65EB1A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531B72"/>
    <w:multiLevelType w:val="hybridMultilevel"/>
    <w:tmpl w:val="2D5227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F090C"/>
    <w:multiLevelType w:val="hybridMultilevel"/>
    <w:tmpl w:val="7F78A27E"/>
    <w:lvl w:ilvl="0" w:tplc="E146CA26">
      <w:start w:val="1"/>
      <w:numFmt w:val="decimal"/>
      <w:pStyle w:val="Inssitynliiteluettelo"/>
      <w:lvlText w:val="Liite 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A923A4"/>
    <w:multiLevelType w:val="multilevel"/>
    <w:tmpl w:val="7C24F3C4"/>
    <w:lvl w:ilvl="0">
      <w:start w:val="1"/>
      <w:numFmt w:val="decimal"/>
      <w:pStyle w:val="Otsikk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8121B54"/>
    <w:multiLevelType w:val="hybridMultilevel"/>
    <w:tmpl w:val="C986B65E"/>
    <w:lvl w:ilvl="0" w:tplc="2B7805B8">
      <w:start w:val="1"/>
      <w:numFmt w:val="decimal"/>
      <w:lvlText w:val="%1"/>
      <w:lvlJc w:val="left"/>
      <w:pPr>
        <w:ind w:left="1500" w:hanging="114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13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15"/>
  </w:num>
  <w:num w:numId="11">
    <w:abstractNumId w:val="6"/>
  </w:num>
  <w:num w:numId="12">
    <w:abstractNumId w:val="4"/>
  </w:num>
  <w:num w:numId="13">
    <w:abstractNumId w:val="7"/>
  </w:num>
  <w:num w:numId="14">
    <w:abstractNumId w:val="8"/>
  </w:num>
  <w:num w:numId="15">
    <w:abstractNumId w:val="16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169"/>
    <w:rsid w:val="00003F66"/>
    <w:rsid w:val="00030613"/>
    <w:rsid w:val="00031109"/>
    <w:rsid w:val="000468D1"/>
    <w:rsid w:val="000552BC"/>
    <w:rsid w:val="00064414"/>
    <w:rsid w:val="00064BEA"/>
    <w:rsid w:val="00072DBF"/>
    <w:rsid w:val="0007520A"/>
    <w:rsid w:val="00075275"/>
    <w:rsid w:val="00081293"/>
    <w:rsid w:val="00090658"/>
    <w:rsid w:val="00093C46"/>
    <w:rsid w:val="000951AC"/>
    <w:rsid w:val="000A3433"/>
    <w:rsid w:val="000A44F4"/>
    <w:rsid w:val="000C0D9D"/>
    <w:rsid w:val="000D0724"/>
    <w:rsid w:val="000D1C31"/>
    <w:rsid w:val="000D2297"/>
    <w:rsid w:val="000D4E75"/>
    <w:rsid w:val="000F2353"/>
    <w:rsid w:val="001065D2"/>
    <w:rsid w:val="00107EC3"/>
    <w:rsid w:val="00110975"/>
    <w:rsid w:val="00111B32"/>
    <w:rsid w:val="00121651"/>
    <w:rsid w:val="00163B7D"/>
    <w:rsid w:val="00170E75"/>
    <w:rsid w:val="001836BC"/>
    <w:rsid w:val="0019077E"/>
    <w:rsid w:val="00196D38"/>
    <w:rsid w:val="001A0AD5"/>
    <w:rsid w:val="001A0FCC"/>
    <w:rsid w:val="001B1BF6"/>
    <w:rsid w:val="001B4788"/>
    <w:rsid w:val="001C0090"/>
    <w:rsid w:val="001D013F"/>
    <w:rsid w:val="001E5DB3"/>
    <w:rsid w:val="001E7137"/>
    <w:rsid w:val="00200BF8"/>
    <w:rsid w:val="002244B4"/>
    <w:rsid w:val="00224CA7"/>
    <w:rsid w:val="002307C0"/>
    <w:rsid w:val="002339CA"/>
    <w:rsid w:val="00261EAD"/>
    <w:rsid w:val="00266AF0"/>
    <w:rsid w:val="002775E7"/>
    <w:rsid w:val="00284E01"/>
    <w:rsid w:val="00284E82"/>
    <w:rsid w:val="002A531F"/>
    <w:rsid w:val="002A6710"/>
    <w:rsid w:val="002B519D"/>
    <w:rsid w:val="002D429B"/>
    <w:rsid w:val="002F1A95"/>
    <w:rsid w:val="002F7CE6"/>
    <w:rsid w:val="003017B8"/>
    <w:rsid w:val="00305DE1"/>
    <w:rsid w:val="003144AD"/>
    <w:rsid w:val="00315C88"/>
    <w:rsid w:val="003223C0"/>
    <w:rsid w:val="003234AA"/>
    <w:rsid w:val="003345FF"/>
    <w:rsid w:val="00340B7F"/>
    <w:rsid w:val="00354D6F"/>
    <w:rsid w:val="003555A5"/>
    <w:rsid w:val="00356FCC"/>
    <w:rsid w:val="003571C8"/>
    <w:rsid w:val="0036023B"/>
    <w:rsid w:val="00364585"/>
    <w:rsid w:val="00366C36"/>
    <w:rsid w:val="00373EBE"/>
    <w:rsid w:val="003834BF"/>
    <w:rsid w:val="003912AB"/>
    <w:rsid w:val="00391CB9"/>
    <w:rsid w:val="00394678"/>
    <w:rsid w:val="00394F29"/>
    <w:rsid w:val="003A7FB0"/>
    <w:rsid w:val="003B520A"/>
    <w:rsid w:val="003C379C"/>
    <w:rsid w:val="003C7635"/>
    <w:rsid w:val="003C76D7"/>
    <w:rsid w:val="003D1DC9"/>
    <w:rsid w:val="004036C2"/>
    <w:rsid w:val="00407C9D"/>
    <w:rsid w:val="00421D33"/>
    <w:rsid w:val="00423FCE"/>
    <w:rsid w:val="004475B1"/>
    <w:rsid w:val="0045001F"/>
    <w:rsid w:val="00455D27"/>
    <w:rsid w:val="00460F26"/>
    <w:rsid w:val="0046288F"/>
    <w:rsid w:val="004649C8"/>
    <w:rsid w:val="004705C7"/>
    <w:rsid w:val="00471C6C"/>
    <w:rsid w:val="00473FCC"/>
    <w:rsid w:val="00482587"/>
    <w:rsid w:val="004853C7"/>
    <w:rsid w:val="00490BCE"/>
    <w:rsid w:val="004A55F0"/>
    <w:rsid w:val="004B31A5"/>
    <w:rsid w:val="004B3826"/>
    <w:rsid w:val="004B4F59"/>
    <w:rsid w:val="004B5AD7"/>
    <w:rsid w:val="004C719D"/>
    <w:rsid w:val="004D429F"/>
    <w:rsid w:val="004D6DC8"/>
    <w:rsid w:val="004E34D3"/>
    <w:rsid w:val="005133EF"/>
    <w:rsid w:val="00524401"/>
    <w:rsid w:val="00536AB5"/>
    <w:rsid w:val="00542318"/>
    <w:rsid w:val="00552149"/>
    <w:rsid w:val="005562EE"/>
    <w:rsid w:val="00557774"/>
    <w:rsid w:val="00562B13"/>
    <w:rsid w:val="00562DF3"/>
    <w:rsid w:val="00565171"/>
    <w:rsid w:val="00570685"/>
    <w:rsid w:val="00570ED0"/>
    <w:rsid w:val="00580B31"/>
    <w:rsid w:val="0058533D"/>
    <w:rsid w:val="005D1E0D"/>
    <w:rsid w:val="005D3B32"/>
    <w:rsid w:val="006037F4"/>
    <w:rsid w:val="00621C18"/>
    <w:rsid w:val="006319FE"/>
    <w:rsid w:val="00647B53"/>
    <w:rsid w:val="00660FEB"/>
    <w:rsid w:val="00676D33"/>
    <w:rsid w:val="00677CE9"/>
    <w:rsid w:val="006951F1"/>
    <w:rsid w:val="00697FD4"/>
    <w:rsid w:val="006A10ED"/>
    <w:rsid w:val="006B2351"/>
    <w:rsid w:val="006B5E5C"/>
    <w:rsid w:val="006B5FC9"/>
    <w:rsid w:val="006B603B"/>
    <w:rsid w:val="006D1E6E"/>
    <w:rsid w:val="006F4DB5"/>
    <w:rsid w:val="00740380"/>
    <w:rsid w:val="00776ECA"/>
    <w:rsid w:val="00780DE6"/>
    <w:rsid w:val="007C13C5"/>
    <w:rsid w:val="007D174E"/>
    <w:rsid w:val="007D1B3E"/>
    <w:rsid w:val="007E13A8"/>
    <w:rsid w:val="007F224D"/>
    <w:rsid w:val="007F7B0D"/>
    <w:rsid w:val="00837209"/>
    <w:rsid w:val="00845407"/>
    <w:rsid w:val="00875FAB"/>
    <w:rsid w:val="008822E8"/>
    <w:rsid w:val="00883B06"/>
    <w:rsid w:val="00890887"/>
    <w:rsid w:val="00897B3C"/>
    <w:rsid w:val="008B6339"/>
    <w:rsid w:val="008E2BEA"/>
    <w:rsid w:val="008E5B2D"/>
    <w:rsid w:val="008E5E02"/>
    <w:rsid w:val="008F3EDA"/>
    <w:rsid w:val="00900C7B"/>
    <w:rsid w:val="00907E76"/>
    <w:rsid w:val="00907EFF"/>
    <w:rsid w:val="00926EB1"/>
    <w:rsid w:val="009273D3"/>
    <w:rsid w:val="009372E2"/>
    <w:rsid w:val="00945AFF"/>
    <w:rsid w:val="00962C5F"/>
    <w:rsid w:val="00995B2E"/>
    <w:rsid w:val="009A5959"/>
    <w:rsid w:val="009B6169"/>
    <w:rsid w:val="009C0B26"/>
    <w:rsid w:val="009C79D3"/>
    <w:rsid w:val="009F1391"/>
    <w:rsid w:val="009F1750"/>
    <w:rsid w:val="009F3206"/>
    <w:rsid w:val="00A00715"/>
    <w:rsid w:val="00A025B8"/>
    <w:rsid w:val="00A03ABA"/>
    <w:rsid w:val="00A11A2A"/>
    <w:rsid w:val="00A13439"/>
    <w:rsid w:val="00A1493A"/>
    <w:rsid w:val="00A22772"/>
    <w:rsid w:val="00A26789"/>
    <w:rsid w:val="00A52567"/>
    <w:rsid w:val="00A75DBA"/>
    <w:rsid w:val="00A75FDD"/>
    <w:rsid w:val="00A85010"/>
    <w:rsid w:val="00A85C58"/>
    <w:rsid w:val="00AA0733"/>
    <w:rsid w:val="00AA5FD5"/>
    <w:rsid w:val="00AB5B08"/>
    <w:rsid w:val="00AB76DA"/>
    <w:rsid w:val="00AD4D88"/>
    <w:rsid w:val="00B01302"/>
    <w:rsid w:val="00B0621C"/>
    <w:rsid w:val="00B06DB0"/>
    <w:rsid w:val="00B107EF"/>
    <w:rsid w:val="00B2259C"/>
    <w:rsid w:val="00B24FC1"/>
    <w:rsid w:val="00B32163"/>
    <w:rsid w:val="00B344D6"/>
    <w:rsid w:val="00B6663D"/>
    <w:rsid w:val="00B701B0"/>
    <w:rsid w:val="00B907BD"/>
    <w:rsid w:val="00B95368"/>
    <w:rsid w:val="00B95CEB"/>
    <w:rsid w:val="00BA1436"/>
    <w:rsid w:val="00BA2E0B"/>
    <w:rsid w:val="00BC3EEE"/>
    <w:rsid w:val="00BE0518"/>
    <w:rsid w:val="00BE3705"/>
    <w:rsid w:val="00BF665B"/>
    <w:rsid w:val="00BF69AD"/>
    <w:rsid w:val="00C10156"/>
    <w:rsid w:val="00C10227"/>
    <w:rsid w:val="00C26318"/>
    <w:rsid w:val="00C30A3B"/>
    <w:rsid w:val="00C40736"/>
    <w:rsid w:val="00C511F6"/>
    <w:rsid w:val="00C5236C"/>
    <w:rsid w:val="00C56728"/>
    <w:rsid w:val="00C84E7B"/>
    <w:rsid w:val="00C95076"/>
    <w:rsid w:val="00C97EE7"/>
    <w:rsid w:val="00CB70ED"/>
    <w:rsid w:val="00CC666D"/>
    <w:rsid w:val="00CD0E2B"/>
    <w:rsid w:val="00CD3742"/>
    <w:rsid w:val="00CD61F9"/>
    <w:rsid w:val="00CE57BB"/>
    <w:rsid w:val="00CE6902"/>
    <w:rsid w:val="00D1111A"/>
    <w:rsid w:val="00D4137F"/>
    <w:rsid w:val="00D70F33"/>
    <w:rsid w:val="00D71CD3"/>
    <w:rsid w:val="00D779CA"/>
    <w:rsid w:val="00D77D64"/>
    <w:rsid w:val="00DB5A27"/>
    <w:rsid w:val="00DB7BD9"/>
    <w:rsid w:val="00DD2DD6"/>
    <w:rsid w:val="00DD409C"/>
    <w:rsid w:val="00DD6EF4"/>
    <w:rsid w:val="00DD7A88"/>
    <w:rsid w:val="00DE2A46"/>
    <w:rsid w:val="00DE2AF5"/>
    <w:rsid w:val="00DE570A"/>
    <w:rsid w:val="00DE6911"/>
    <w:rsid w:val="00DF0905"/>
    <w:rsid w:val="00DF2A43"/>
    <w:rsid w:val="00DF761C"/>
    <w:rsid w:val="00E0764C"/>
    <w:rsid w:val="00E5526A"/>
    <w:rsid w:val="00E62F95"/>
    <w:rsid w:val="00E66597"/>
    <w:rsid w:val="00E758FF"/>
    <w:rsid w:val="00E77498"/>
    <w:rsid w:val="00E81533"/>
    <w:rsid w:val="00E82908"/>
    <w:rsid w:val="00E82B2E"/>
    <w:rsid w:val="00E847D4"/>
    <w:rsid w:val="00EA51C4"/>
    <w:rsid w:val="00EB6A5B"/>
    <w:rsid w:val="00EC055C"/>
    <w:rsid w:val="00EC0FF8"/>
    <w:rsid w:val="00EC220E"/>
    <w:rsid w:val="00EC5DD7"/>
    <w:rsid w:val="00ED7565"/>
    <w:rsid w:val="00EF0D9C"/>
    <w:rsid w:val="00EF7440"/>
    <w:rsid w:val="00F01F8D"/>
    <w:rsid w:val="00F2322B"/>
    <w:rsid w:val="00F444D3"/>
    <w:rsid w:val="00F564BB"/>
    <w:rsid w:val="00F650AD"/>
    <w:rsid w:val="00F655E2"/>
    <w:rsid w:val="00F734C2"/>
    <w:rsid w:val="00F76BE3"/>
    <w:rsid w:val="00F957A7"/>
    <w:rsid w:val="00FA6E59"/>
    <w:rsid w:val="00FB1BEA"/>
    <w:rsid w:val="00FC4B3A"/>
    <w:rsid w:val="00FD23AA"/>
    <w:rsid w:val="00FD23E7"/>
    <w:rsid w:val="00FD73A7"/>
    <w:rsid w:val="00FE1CE8"/>
    <w:rsid w:val="00FE1E14"/>
    <w:rsid w:val="00FE7ABB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C96FE29"/>
  <w15:docId w15:val="{504CE5DE-7C33-44B2-84D0-CBE290F4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7D1B3E"/>
    <w:pPr>
      <w:spacing w:after="240" w:line="360" w:lineRule="auto"/>
    </w:pPr>
    <w:rPr>
      <w:rFonts w:ascii="Arial" w:hAnsi="Arial"/>
      <w:sz w:val="24"/>
      <w:szCs w:val="24"/>
    </w:rPr>
  </w:style>
  <w:style w:type="paragraph" w:styleId="Otsikko1">
    <w:name w:val="heading 1"/>
    <w:basedOn w:val="Normaali"/>
    <w:next w:val="Normaali"/>
    <w:qFormat/>
    <w:rsid w:val="008F3EDA"/>
    <w:pPr>
      <w:keepNext/>
      <w:numPr>
        <w:numId w:val="10"/>
      </w:numPr>
      <w:spacing w:before="480" w:after="360"/>
      <w:outlineLvl w:val="0"/>
    </w:pPr>
    <w:rPr>
      <w:rFonts w:cs="Arial"/>
      <w:b/>
      <w:bCs/>
      <w:caps/>
      <w:sz w:val="28"/>
      <w:szCs w:val="32"/>
    </w:rPr>
  </w:style>
  <w:style w:type="paragraph" w:styleId="Otsikko2">
    <w:name w:val="heading 2"/>
    <w:basedOn w:val="Normaali"/>
    <w:next w:val="Normaali"/>
    <w:qFormat/>
    <w:rsid w:val="00D1111A"/>
    <w:pPr>
      <w:keepNext/>
      <w:numPr>
        <w:ilvl w:val="1"/>
        <w:numId w:val="10"/>
      </w:numPr>
      <w:spacing w:before="240"/>
      <w:outlineLvl w:val="1"/>
    </w:pPr>
    <w:rPr>
      <w:rFonts w:cs="Arial"/>
      <w:b/>
      <w:bCs/>
      <w:iCs/>
      <w:szCs w:val="28"/>
    </w:rPr>
  </w:style>
  <w:style w:type="paragraph" w:styleId="Otsikko3">
    <w:name w:val="heading 3"/>
    <w:basedOn w:val="Normaali"/>
    <w:next w:val="Normaali"/>
    <w:qFormat/>
    <w:rsid w:val="00D1111A"/>
    <w:pPr>
      <w:keepNext/>
      <w:numPr>
        <w:ilvl w:val="2"/>
        <w:numId w:val="10"/>
      </w:numPr>
      <w:spacing w:before="240"/>
      <w:outlineLvl w:val="2"/>
    </w:pPr>
    <w:rPr>
      <w:rFonts w:cs="Arial"/>
      <w:b/>
      <w:bCs/>
      <w:szCs w:val="26"/>
    </w:rPr>
  </w:style>
  <w:style w:type="paragraph" w:styleId="Otsikko4">
    <w:name w:val="heading 4"/>
    <w:basedOn w:val="Normaali"/>
    <w:next w:val="Normaali"/>
    <w:link w:val="Otsikko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Otsikko5">
    <w:name w:val="heading 5"/>
    <w:basedOn w:val="Normaali"/>
    <w:next w:val="Normaali"/>
    <w:link w:val="Otsikko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="Cambria" w:hAnsi="Cambria"/>
      <w:color w:val="243F60"/>
    </w:rPr>
  </w:style>
  <w:style w:type="paragraph" w:styleId="Otsikko6">
    <w:name w:val="heading 6"/>
    <w:basedOn w:val="Normaali"/>
    <w:next w:val="Normaali"/>
    <w:link w:val="Otsikko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Otsikko7">
    <w:name w:val="heading 7"/>
    <w:basedOn w:val="Normaali"/>
    <w:next w:val="Normaali"/>
    <w:link w:val="Otsikko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Otsikko8">
    <w:name w:val="heading 8"/>
    <w:basedOn w:val="Normaali"/>
    <w:next w:val="Normaali"/>
    <w:link w:val="Otsikko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Otsikko9">
    <w:name w:val="heading 9"/>
    <w:basedOn w:val="Normaali"/>
    <w:next w:val="Normaali"/>
    <w:link w:val="Otsikko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rsid w:val="00A1493A"/>
    <w:pPr>
      <w:tabs>
        <w:tab w:val="center" w:pos="4153"/>
        <w:tab w:val="right" w:pos="8306"/>
      </w:tabs>
    </w:pPr>
  </w:style>
  <w:style w:type="paragraph" w:styleId="Alatunniste">
    <w:name w:val="footer"/>
    <w:basedOn w:val="Normaali"/>
    <w:link w:val="AlatunnisteChar"/>
    <w:uiPriority w:val="99"/>
    <w:rsid w:val="00A1493A"/>
    <w:pPr>
      <w:tabs>
        <w:tab w:val="center" w:pos="4153"/>
        <w:tab w:val="right" w:pos="8306"/>
      </w:tabs>
    </w:pPr>
  </w:style>
  <w:style w:type="character" w:styleId="Sivunumero">
    <w:name w:val="page number"/>
    <w:basedOn w:val="Kappaleenoletusfontti"/>
    <w:rsid w:val="00A1493A"/>
  </w:style>
  <w:style w:type="paragraph" w:styleId="Sisluet1">
    <w:name w:val="toc 1"/>
    <w:basedOn w:val="Normaali"/>
    <w:next w:val="Normaali"/>
    <w:autoRedefine/>
    <w:uiPriority w:val="39"/>
    <w:rsid w:val="00F01F8D"/>
    <w:pPr>
      <w:tabs>
        <w:tab w:val="right" w:pos="8494"/>
      </w:tabs>
      <w:spacing w:after="0"/>
    </w:pPr>
    <w:rPr>
      <w:caps/>
    </w:rPr>
  </w:style>
  <w:style w:type="paragraph" w:styleId="Sisluet2">
    <w:name w:val="toc 2"/>
    <w:basedOn w:val="Normaali"/>
    <w:next w:val="Normaali"/>
    <w:autoRedefine/>
    <w:uiPriority w:val="39"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Sisluet3">
    <w:name w:val="toc 3"/>
    <w:basedOn w:val="Normaali"/>
    <w:next w:val="Normaali"/>
    <w:autoRedefine/>
    <w:uiPriority w:val="39"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Sisluet4">
    <w:name w:val="toc 4"/>
    <w:basedOn w:val="Normaali"/>
    <w:next w:val="Normaali"/>
    <w:autoRedefine/>
    <w:semiHidden/>
    <w:rsid w:val="00A1493A"/>
    <w:pPr>
      <w:ind w:left="720"/>
    </w:pPr>
  </w:style>
  <w:style w:type="paragraph" w:styleId="Sisluet5">
    <w:name w:val="toc 5"/>
    <w:basedOn w:val="Normaali"/>
    <w:next w:val="Normaali"/>
    <w:autoRedefine/>
    <w:semiHidden/>
    <w:rsid w:val="00A1493A"/>
    <w:pPr>
      <w:ind w:left="960"/>
    </w:pPr>
  </w:style>
  <w:style w:type="paragraph" w:styleId="Sisluet6">
    <w:name w:val="toc 6"/>
    <w:basedOn w:val="Normaali"/>
    <w:next w:val="Normaali"/>
    <w:autoRedefine/>
    <w:semiHidden/>
    <w:rsid w:val="00A1493A"/>
    <w:pPr>
      <w:ind w:left="1200"/>
    </w:pPr>
  </w:style>
  <w:style w:type="paragraph" w:styleId="Sisluet7">
    <w:name w:val="toc 7"/>
    <w:basedOn w:val="Normaali"/>
    <w:next w:val="Normaali"/>
    <w:autoRedefine/>
    <w:semiHidden/>
    <w:rsid w:val="00A1493A"/>
    <w:pPr>
      <w:ind w:left="1440"/>
    </w:pPr>
  </w:style>
  <w:style w:type="paragraph" w:styleId="Sisluet8">
    <w:name w:val="toc 8"/>
    <w:basedOn w:val="Normaali"/>
    <w:next w:val="Normaali"/>
    <w:autoRedefine/>
    <w:semiHidden/>
    <w:rsid w:val="00A1493A"/>
    <w:pPr>
      <w:ind w:left="1680"/>
    </w:pPr>
  </w:style>
  <w:style w:type="paragraph" w:styleId="Sisluet9">
    <w:name w:val="toc 9"/>
    <w:basedOn w:val="Normaali"/>
    <w:next w:val="Normaali"/>
    <w:autoRedefine/>
    <w:semiHidden/>
    <w:rsid w:val="00A1493A"/>
    <w:pPr>
      <w:ind w:left="1920"/>
    </w:pPr>
  </w:style>
  <w:style w:type="character" w:styleId="Hyperlinkki">
    <w:name w:val="Hyperlink"/>
    <w:uiPriority w:val="99"/>
    <w:rsid w:val="00A1493A"/>
    <w:rPr>
      <w:color w:val="0000FF"/>
      <w:u w:val="single"/>
    </w:rPr>
  </w:style>
  <w:style w:type="paragraph" w:customStyle="1" w:styleId="Viranhaltijapts">
    <w:name w:val="Viranhaltijapäätös"/>
    <w:basedOn w:val="Normaali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customStyle="1" w:styleId="Otsikko4Char">
    <w:name w:val="Otsikko 4 Char"/>
    <w:link w:val="Otsikko4"/>
    <w:rsid w:val="00C26318"/>
    <w:rPr>
      <w:b/>
      <w:bCs/>
      <w:sz w:val="28"/>
      <w:szCs w:val="28"/>
      <w:lang w:val="en-GB" w:eastAsia="en-US"/>
    </w:rPr>
  </w:style>
  <w:style w:type="paragraph" w:customStyle="1" w:styleId="Kirjallisuusluettelo">
    <w:name w:val="Kirjallisuusluettelo"/>
    <w:basedOn w:val="Normaali"/>
    <w:next w:val="Kommentinteksti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customStyle="1" w:styleId="AlatunnisteChar">
    <w:name w:val="Alatunniste Char"/>
    <w:link w:val="Alatunniste"/>
    <w:uiPriority w:val="99"/>
    <w:rsid w:val="00C26318"/>
    <w:rPr>
      <w:rFonts w:ascii="Arial" w:hAnsi="Arial"/>
      <w:sz w:val="24"/>
      <w:szCs w:val="24"/>
    </w:rPr>
  </w:style>
  <w:style w:type="paragraph" w:styleId="Leipteksti">
    <w:name w:val="Body Text"/>
    <w:basedOn w:val="Normaali"/>
    <w:link w:val="LeiptekstiChar"/>
    <w:rsid w:val="00C26318"/>
    <w:pPr>
      <w:spacing w:after="120"/>
    </w:pPr>
  </w:style>
  <w:style w:type="character" w:customStyle="1" w:styleId="LeiptekstiChar">
    <w:name w:val="Leipäteksti Char"/>
    <w:link w:val="Leipteksti"/>
    <w:rsid w:val="00C26318"/>
    <w:rPr>
      <w:rFonts w:ascii="Arial" w:hAnsi="Arial"/>
      <w:sz w:val="24"/>
      <w:szCs w:val="24"/>
    </w:rPr>
  </w:style>
  <w:style w:type="paragraph" w:customStyle="1" w:styleId="TyyliOtsikko1ArialNarrow14pt">
    <w:name w:val="Tyyli Otsikko 1 + Arial Narrow 14 pt"/>
    <w:basedOn w:val="Otsikko1"/>
    <w:rsid w:val="00FE1CE8"/>
  </w:style>
  <w:style w:type="paragraph" w:customStyle="1" w:styleId="TyyliOtsikko1ArialNarrow14ptJlkeen0pt">
    <w:name w:val="Tyyli Otsikko 1 + Arial Narrow 14 pt Jälkeen:  0 pt"/>
    <w:basedOn w:val="Otsikko1"/>
    <w:rsid w:val="00740380"/>
    <w:pPr>
      <w:spacing w:after="0"/>
    </w:pPr>
    <w:rPr>
      <w:rFonts w:cs="Times New Roman"/>
      <w:szCs w:val="20"/>
    </w:rPr>
  </w:style>
  <w:style w:type="character" w:styleId="Kommentinviite">
    <w:name w:val="annotation reference"/>
    <w:rsid w:val="00F564BB"/>
    <w:rPr>
      <w:sz w:val="16"/>
      <w:szCs w:val="16"/>
    </w:rPr>
  </w:style>
  <w:style w:type="paragraph" w:styleId="Kommentinteksti">
    <w:name w:val="annotation text"/>
    <w:basedOn w:val="Normaali"/>
    <w:link w:val="KommentintekstiChar"/>
    <w:rsid w:val="00F564BB"/>
    <w:rPr>
      <w:sz w:val="20"/>
      <w:szCs w:val="20"/>
    </w:rPr>
  </w:style>
  <w:style w:type="character" w:customStyle="1" w:styleId="KommentintekstiChar">
    <w:name w:val="Kommentin teksti Char"/>
    <w:link w:val="Kommentinteksti"/>
    <w:rsid w:val="00F564BB"/>
    <w:rPr>
      <w:rFonts w:ascii="Arial" w:hAnsi="Arial"/>
    </w:rPr>
  </w:style>
  <w:style w:type="paragraph" w:styleId="Kommentinotsikko">
    <w:name w:val="annotation subject"/>
    <w:basedOn w:val="Kommentinteksti"/>
    <w:next w:val="Kommentinteksti"/>
    <w:link w:val="KommentinotsikkoChar"/>
    <w:rsid w:val="00F564BB"/>
    <w:rPr>
      <w:b/>
      <w:bCs/>
    </w:rPr>
  </w:style>
  <w:style w:type="character" w:customStyle="1" w:styleId="KommentinotsikkoChar">
    <w:name w:val="Kommentin otsikko Char"/>
    <w:link w:val="Kommentinotsikko"/>
    <w:rsid w:val="00F564BB"/>
    <w:rPr>
      <w:rFonts w:ascii="Arial" w:hAnsi="Arial"/>
      <w:b/>
      <w:bCs/>
    </w:rPr>
  </w:style>
  <w:style w:type="paragraph" w:styleId="Seliteteksti">
    <w:name w:val="Balloon Text"/>
    <w:basedOn w:val="Normaali"/>
    <w:link w:val="Seliteteksti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F564BB"/>
    <w:rPr>
      <w:rFonts w:ascii="Tahoma" w:hAnsi="Tahoma" w:cs="Tahoma"/>
      <w:sz w:val="16"/>
      <w:szCs w:val="16"/>
    </w:rPr>
  </w:style>
  <w:style w:type="paragraph" w:customStyle="1" w:styleId="Inssitynleipteksti">
    <w:name w:val="Inssityön leipäteksti"/>
    <w:basedOn w:val="Normaali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customStyle="1" w:styleId="Inssitynliiteluettelo">
    <w:name w:val="Inssityön liiteluettelo"/>
    <w:basedOn w:val="Normaali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customStyle="1" w:styleId="Inssitynotsikko4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customStyle="1" w:styleId="Inssityntaulukonotsikko">
    <w:name w:val="Inssityön taulukon otsikko"/>
    <w:basedOn w:val="Normaali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customStyle="1" w:styleId="Inssitynkuva">
    <w:name w:val="Inssityön kuva"/>
    <w:basedOn w:val="NormaaliWWW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customStyle="1" w:styleId="Inssitynkuvanotsikko">
    <w:name w:val="Inssityön kuvan otsikko"/>
    <w:basedOn w:val="Normaali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customStyle="1" w:styleId="Inssitynkaava">
    <w:name w:val="Inssityön kaava"/>
    <w:basedOn w:val="Normaali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aliWWW">
    <w:name w:val="Normal (Web)"/>
    <w:basedOn w:val="Normaali"/>
    <w:uiPriority w:val="99"/>
    <w:rsid w:val="002A531F"/>
    <w:rPr>
      <w:rFonts w:ascii="Times New Roman" w:hAnsi="Times New Roman"/>
    </w:rPr>
  </w:style>
  <w:style w:type="paragraph" w:customStyle="1" w:styleId="Inssitynlhttietomuistionlomakerivi">
    <w:name w:val="Inssityön lähtötietomuistion lomakerivi"/>
    <w:basedOn w:val="Normaali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customStyle="1" w:styleId="Inssitynliitteenotsikko">
    <w:name w:val="Inssityön liitteen otsikko"/>
    <w:basedOn w:val="Normaali"/>
    <w:next w:val="Normaali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Loppuviitteenviite">
    <w:name w:val="endnote reference"/>
    <w:rsid w:val="00FE7ABB"/>
    <w:rPr>
      <w:vertAlign w:val="superscript"/>
    </w:rPr>
  </w:style>
  <w:style w:type="paragraph" w:customStyle="1" w:styleId="Inssitynliitteenloppuviite">
    <w:name w:val="Inssityön liitteen loppuviite"/>
    <w:basedOn w:val="Loppuviitteenteksti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Loppuviitteenteksti">
    <w:name w:val="endnote text"/>
    <w:basedOn w:val="Normaali"/>
    <w:link w:val="LoppuviitteentekstiChar"/>
    <w:rsid w:val="00FE7ABB"/>
    <w:pPr>
      <w:spacing w:line="240" w:lineRule="auto"/>
    </w:pPr>
    <w:rPr>
      <w:sz w:val="20"/>
      <w:szCs w:val="20"/>
    </w:rPr>
  </w:style>
  <w:style w:type="character" w:customStyle="1" w:styleId="LoppuviitteentekstiChar">
    <w:name w:val="Loppuviitteen teksti Char"/>
    <w:link w:val="Loppuviitteenteksti"/>
    <w:rsid w:val="00FE7ABB"/>
    <w:rPr>
      <w:rFonts w:ascii="Arial" w:hAnsi="Arial"/>
    </w:rPr>
  </w:style>
  <w:style w:type="paragraph" w:customStyle="1" w:styleId="Inssitynotsikko1">
    <w:name w:val="Inssityön otsikko 1"/>
    <w:basedOn w:val="Otsikko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customStyle="1" w:styleId="Inssitynotsikko2">
    <w:name w:val="Inssityön otsikko 2"/>
    <w:basedOn w:val="Inssitynotsikko1"/>
    <w:next w:val="Inssitynleipteksti"/>
    <w:rsid w:val="00FE7ABB"/>
    <w:pPr>
      <w:spacing w:before="360" w:after="0"/>
    </w:pPr>
    <w:rPr>
      <w:sz w:val="28"/>
    </w:rPr>
  </w:style>
  <w:style w:type="paragraph" w:customStyle="1" w:styleId="Inssitynlhdemalli">
    <w:name w:val="Inssityön lähdemalli"/>
    <w:basedOn w:val="Normaali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customStyle="1" w:styleId="Inssitynviittausmalli">
    <w:name w:val="Inssityön viittausmalli"/>
    <w:basedOn w:val="Inssitynlhdemalli"/>
    <w:next w:val="Inssitynleipteksti"/>
    <w:rsid w:val="00FE7ABB"/>
  </w:style>
  <w:style w:type="paragraph" w:customStyle="1" w:styleId="Inssitynjakoviiva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customStyle="1" w:styleId="Inssitynlhdemalli123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customStyle="1" w:styleId="Default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vattuHyperlinkki">
    <w:name w:val="FollowedHyperlink"/>
    <w:rsid w:val="00FD73A7"/>
    <w:rPr>
      <w:color w:val="800080"/>
      <w:u w:val="single"/>
    </w:rPr>
  </w:style>
  <w:style w:type="table" w:styleId="TaulukkoRuudukko">
    <w:name w:val="Table Grid"/>
    <w:basedOn w:val="Normaalitaulukko"/>
    <w:uiPriority w:val="59"/>
    <w:rsid w:val="00DD2D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uettelokappale">
    <w:name w:val="List Paragraph"/>
    <w:basedOn w:val="Normaali"/>
    <w:uiPriority w:val="34"/>
    <w:qFormat/>
    <w:rsid w:val="00471C6C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qFormat/>
    <w:rsid w:val="00D1111A"/>
    <w:pPr>
      <w:keepNext/>
      <w:spacing w:after="480"/>
      <w:contextualSpacing/>
    </w:pPr>
    <w:rPr>
      <w:rFonts w:cs="Arial"/>
      <w:b/>
      <w:caps/>
      <w:spacing w:val="5"/>
      <w:kern w:val="28"/>
      <w:sz w:val="28"/>
      <w:szCs w:val="52"/>
    </w:rPr>
  </w:style>
  <w:style w:type="character" w:customStyle="1" w:styleId="OtsikkoChar">
    <w:name w:val="Otsikko Char"/>
    <w:link w:val="Otsikko"/>
    <w:rsid w:val="00D1111A"/>
    <w:rPr>
      <w:rFonts w:ascii="Arial" w:eastAsia="Times New Roman" w:hAnsi="Arial" w:cs="Arial"/>
      <w:b/>
      <w:caps/>
      <w:spacing w:val="5"/>
      <w:kern w:val="28"/>
      <w:sz w:val="28"/>
      <w:szCs w:val="52"/>
    </w:rPr>
  </w:style>
  <w:style w:type="character" w:customStyle="1" w:styleId="Otsikko5Char">
    <w:name w:val="Otsikko 5 Char"/>
    <w:link w:val="Otsikko5"/>
    <w:semiHidden/>
    <w:rsid w:val="00A025B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Otsikko6Char">
    <w:name w:val="Otsikko 6 Char"/>
    <w:link w:val="Otsikko6"/>
    <w:semiHidden/>
    <w:rsid w:val="00A025B8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Otsikko7Char">
    <w:name w:val="Otsikko 7 Char"/>
    <w:link w:val="Otsikko7"/>
    <w:semiHidden/>
    <w:rsid w:val="00A025B8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Otsikko8Char">
    <w:name w:val="Otsikko 8 Char"/>
    <w:link w:val="Otsikko8"/>
    <w:semiHidden/>
    <w:rsid w:val="00A025B8"/>
    <w:rPr>
      <w:rFonts w:ascii="Cambria" w:eastAsia="Times New Roman" w:hAnsi="Cambria" w:cs="Times New Roman"/>
      <w:color w:val="404040"/>
    </w:rPr>
  </w:style>
  <w:style w:type="character" w:customStyle="1" w:styleId="Otsikko9Char">
    <w:name w:val="Otsikko 9 Char"/>
    <w:link w:val="Otsikko9"/>
    <w:semiHidden/>
    <w:rsid w:val="00A025B8"/>
    <w:rPr>
      <w:rFonts w:ascii="Cambria" w:eastAsia="Times New Roman" w:hAnsi="Cambria" w:cs="Times New Roman"/>
      <w:i/>
      <w:iCs/>
      <w:color w:val="404040"/>
    </w:rPr>
  </w:style>
  <w:style w:type="paragraph" w:styleId="Eivli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customStyle="1" w:styleId="OtikkoIlmanNumerointia">
    <w:name w:val="OtikkoIlmanNumerointia"/>
    <w:basedOn w:val="Eivli"/>
    <w:qFormat/>
    <w:rsid w:val="00D1111A"/>
    <w:pPr>
      <w:spacing w:line="360" w:lineRule="auto"/>
    </w:pPr>
    <w:rPr>
      <w:b/>
    </w:rPr>
  </w:style>
  <w:style w:type="paragraph" w:styleId="Kuvaotsikko">
    <w:name w:val="caption"/>
    <w:basedOn w:val="Default"/>
    <w:next w:val="Normaali"/>
    <w:unhideWhenUsed/>
    <w:qFormat/>
    <w:rsid w:val="00536AB5"/>
    <w:pPr>
      <w:spacing w:line="360" w:lineRule="auto"/>
    </w:pPr>
    <w:rPr>
      <w:i/>
    </w:rPr>
  </w:style>
  <w:style w:type="paragraph" w:styleId="Lhdeluettelo">
    <w:name w:val="Bibliography"/>
    <w:basedOn w:val="Normaali"/>
    <w:next w:val="Normaali"/>
    <w:uiPriority w:val="37"/>
    <w:unhideWhenUsed/>
    <w:qFormat/>
    <w:rsid w:val="007D174E"/>
    <w:pPr>
      <w:numPr>
        <w:numId w:val="6"/>
      </w:numPr>
      <w:ind w:left="360"/>
    </w:pPr>
  </w:style>
  <w:style w:type="character" w:customStyle="1" w:styleId="YltunnisteChar">
    <w:name w:val="Ylätunniste Char"/>
    <w:link w:val="Yltunniste"/>
    <w:uiPriority w:val="99"/>
    <w:rsid w:val="002775E7"/>
    <w:rPr>
      <w:rFonts w:ascii="Arial" w:hAnsi="Arial"/>
      <w:sz w:val="24"/>
      <w:szCs w:val="24"/>
    </w:rPr>
  </w:style>
  <w:style w:type="character" w:styleId="Korostus">
    <w:name w:val="Emphasis"/>
    <w:qFormat/>
    <w:rsid w:val="00305DE1"/>
    <w:rPr>
      <w:i/>
      <w:iCs/>
    </w:rPr>
  </w:style>
  <w:style w:type="paragraph" w:customStyle="1" w:styleId="HeaderText">
    <w:name w:val="Header Text"/>
    <w:basedOn w:val="Yltunniste"/>
    <w:next w:val="Yltunniste"/>
    <w:rsid w:val="00A03ABA"/>
    <w:pPr>
      <w:keepLines/>
      <w:tabs>
        <w:tab w:val="clear" w:pos="4153"/>
        <w:tab w:val="clear" w:pos="8306"/>
        <w:tab w:val="center" w:pos="4320"/>
        <w:tab w:val="right" w:pos="8640"/>
      </w:tabs>
      <w:spacing w:after="0" w:line="190" w:lineRule="atLeast"/>
    </w:pPr>
    <w:rPr>
      <w:spacing w:val="-5"/>
      <w:sz w:val="12"/>
      <w:szCs w:val="20"/>
      <w:lang w:val="en-US" w:eastAsia="en-US"/>
    </w:rPr>
  </w:style>
  <w:style w:type="paragraph" w:customStyle="1" w:styleId="HeaderText2">
    <w:name w:val="Header Text2"/>
    <w:basedOn w:val="Yltunniste"/>
    <w:rsid w:val="00A03ABA"/>
    <w:pPr>
      <w:keepLines/>
      <w:tabs>
        <w:tab w:val="clear" w:pos="4153"/>
        <w:tab w:val="clear" w:pos="8306"/>
        <w:tab w:val="center" w:pos="4320"/>
        <w:tab w:val="right" w:pos="8640"/>
      </w:tabs>
      <w:spacing w:after="0" w:line="190" w:lineRule="atLeast"/>
    </w:pPr>
    <w:rPr>
      <w:caps/>
      <w:spacing w:val="-5"/>
      <w:sz w:val="15"/>
      <w:szCs w:val="20"/>
      <w:lang w:val="en-US" w:eastAsia="en-US"/>
    </w:rPr>
  </w:style>
  <w:style w:type="paragraph" w:styleId="Sisennettyleipteksti3">
    <w:name w:val="Body Text Indent 3"/>
    <w:basedOn w:val="Normaali"/>
    <w:link w:val="Sisennettyleipteksti3Char"/>
    <w:semiHidden/>
    <w:unhideWhenUsed/>
    <w:rsid w:val="000951AC"/>
    <w:pPr>
      <w:spacing w:after="120"/>
      <w:ind w:left="283"/>
    </w:pPr>
    <w:rPr>
      <w:sz w:val="16"/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semiHidden/>
    <w:rsid w:val="000951AC"/>
    <w:rPr>
      <w:rFonts w:ascii="Arial" w:hAnsi="Arial"/>
      <w:sz w:val="16"/>
      <w:szCs w:val="16"/>
    </w:rPr>
  </w:style>
  <w:style w:type="paragraph" w:customStyle="1" w:styleId="TOCBase">
    <w:name w:val="TOC Base"/>
    <w:basedOn w:val="Normaali"/>
    <w:rsid w:val="000951AC"/>
    <w:pPr>
      <w:tabs>
        <w:tab w:val="right" w:leader="dot" w:pos="6480"/>
      </w:tabs>
      <w:spacing w:after="220" w:line="220" w:lineRule="atLeast"/>
      <w:jc w:val="both"/>
    </w:pPr>
    <w:rPr>
      <w:sz w:val="20"/>
      <w:szCs w:val="20"/>
      <w:lang w:val="en-AU"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F0D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ureIV/HarjTyoTietokanta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jukkajauhiainen.ipt.oamk.fi/~t3vatu01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udents.oamk.fi/~t3vatu0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tudents.oamk.fi/~t3vatu01/HarjTyoTietokanta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peavu.KK\AppData\Local\Microsoft\Windows\Temporary%20Internet%20Files\Content.IE5\89NCF8M3\opinnaytetyo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Sta15</b:Tag>
    <b:SourceType>Report</b:SourceType>
    <b:Guid>{CC616DA2-0368-48E1-A11A-47C3DBAC0902}</b:Guid>
    <b:Author>
      <b:Author>
        <b:NameList>
          <b:Person>
            <b:Last>Henkilökunta</b:Last>
          </b:Person>
        </b:NameList>
      </b:Author>
    </b:Author>
    <b:Title>Kiihtyvyysanturiprojektin projektisuunnitelma</b:Title>
    <b:Year>2015</b:Year>
    <b:RefOrder>1</b:RefOrder>
  </b:Source>
  <b:Source>
    <b:Tag>Hen15</b:Tag>
    <b:SourceType>Report</b:SourceType>
    <b:Guid>{2DA079B2-6C6B-4F06-837A-F85B938AF196}</b:Guid>
    <b:Author>
      <b:Author>
        <b:NameList>
          <b:Person>
            <b:Last>Henkilökunta</b:Last>
          </b:Person>
        </b:NameList>
      </b:Author>
    </b:Author>
    <b:Title>Kiihtyvyysanturiprojektin tuntikijanpito.</b:Title>
    <b:Year>2015</b:Year>
    <b:RefOrder>2</b:RefOrder>
  </b:Source>
</b:Sources>
</file>

<file path=customXml/itemProps1.xml><?xml version="1.0" encoding="utf-8"?>
<ds:datastoreItem xmlns:ds="http://schemas.openxmlformats.org/officeDocument/2006/customXml" ds:itemID="{A57B1547-0D39-4572-8F33-9EDF51505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opinnaytetyomalli.dotx</Template>
  <TotalTime>5</TotalTime>
  <Pages>9</Pages>
  <Words>558</Words>
  <Characters>4523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Opinnäytetyömalli</vt:lpstr>
      <vt:lpstr>Opinnäytetyömalli</vt:lpstr>
    </vt:vector>
  </TitlesOfParts>
  <Company>ratoli</Company>
  <LinksUpToDate>false</LinksUpToDate>
  <CharactersWithSpaces>5071</CharactersWithSpaces>
  <SharedDoc>false</SharedDoc>
  <HLinks>
    <vt:vector size="120" baseType="variant">
      <vt:variant>
        <vt:i4>1572926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_Toc278965246</vt:lpwstr>
      </vt:variant>
      <vt:variant>
        <vt:i4>1572926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_Toc278965245</vt:lpwstr>
      </vt:variant>
      <vt:variant>
        <vt:i4>1572926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_Toc278965244</vt:lpwstr>
      </vt:variant>
      <vt:variant>
        <vt:i4>1572926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_Toc278965243</vt:lpwstr>
      </vt:variant>
      <vt:variant>
        <vt:i4>1572926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_Toc278965242</vt:lpwstr>
      </vt:variant>
      <vt:variant>
        <vt:i4>1572926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_Toc278965241</vt:lpwstr>
      </vt:variant>
      <vt:variant>
        <vt:i4>1572926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_Toc278965240</vt:lpwstr>
      </vt:variant>
      <vt:variant>
        <vt:i4>2031678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_Toc278965239</vt:lpwstr>
      </vt:variant>
      <vt:variant>
        <vt:i4>2031678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_Toc278965238</vt:lpwstr>
      </vt:variant>
      <vt:variant>
        <vt:i4>2031678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_Toc278965237</vt:lpwstr>
      </vt:variant>
      <vt:variant>
        <vt:i4>2031678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_Toc278965236</vt:lpwstr>
      </vt:variant>
      <vt:variant>
        <vt:i4>2031678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_Toc278965235</vt:lpwstr>
      </vt:variant>
      <vt:variant>
        <vt:i4>2031678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_Toc278965234</vt:lpwstr>
      </vt:variant>
      <vt:variant>
        <vt:i4>2031678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_Toc278965233</vt:lpwstr>
      </vt:variant>
      <vt:variant>
        <vt:i4>2031678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_Toc278965232</vt:lpwstr>
      </vt:variant>
      <vt:variant>
        <vt:i4>2031678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_Toc278965231</vt:lpwstr>
      </vt:variant>
      <vt:variant>
        <vt:i4>2031678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_Toc278965230</vt:lpwstr>
      </vt:variant>
      <vt:variant>
        <vt:i4>65544</vt:i4>
      </vt:variant>
      <vt:variant>
        <vt:i4>6</vt:i4>
      </vt:variant>
      <vt:variant>
        <vt:i4>0</vt:i4>
      </vt:variant>
      <vt:variant>
        <vt:i4>5</vt:i4>
      </vt:variant>
      <vt:variant>
        <vt:lpwstr>http://helecon3.hkkk.fi/helevoc/?lang=eng&amp;dbname=MIX</vt:lpwstr>
      </vt:variant>
      <vt:variant>
        <vt:lpwstr/>
      </vt:variant>
      <vt:variant>
        <vt:i4>3342361</vt:i4>
      </vt:variant>
      <vt:variant>
        <vt:i4>3</vt:i4>
      </vt:variant>
      <vt:variant>
        <vt:i4>0</vt:i4>
      </vt:variant>
      <vt:variant>
        <vt:i4>5</vt:i4>
      </vt:variant>
      <vt:variant>
        <vt:lpwstr>http://www-db.helsinki.fi/agri/agrisanasto/Welcome_eng.html</vt:lpwstr>
      </vt:variant>
      <vt:variant>
        <vt:lpwstr/>
      </vt:variant>
      <vt:variant>
        <vt:i4>5111879</vt:i4>
      </vt:variant>
      <vt:variant>
        <vt:i4>0</vt:i4>
      </vt:variant>
      <vt:variant>
        <vt:i4>0</vt:i4>
      </vt:variant>
      <vt:variant>
        <vt:i4>5</vt:i4>
      </vt:variant>
      <vt:variant>
        <vt:lpwstr>http://www.yso.fi/onto/mesh/conceptscheme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Opinnäytetyömalli</dc:title>
  <dc:creator>Heikki Ylipaavalniemi</dc:creator>
  <cp:lastModifiedBy>Tuure Vairio</cp:lastModifiedBy>
  <cp:revision>4</cp:revision>
  <cp:lastPrinted>2020-10-14T14:48:00Z</cp:lastPrinted>
  <dcterms:created xsi:type="dcterms:W3CDTF">2020-10-14T14:43:00Z</dcterms:created>
  <dcterms:modified xsi:type="dcterms:W3CDTF">2020-10-14T14:48:00Z</dcterms:modified>
</cp:coreProperties>
</file>